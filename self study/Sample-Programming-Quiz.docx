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3C6BCB" w14:textId="3D990BAB" w:rsidR="00B2238F" w:rsidRPr="001644A8" w:rsidRDefault="3828B7E2" w:rsidP="3828B7E2">
      <w:pPr>
        <w:pStyle w:val="Heading1"/>
        <w:jc w:val="center"/>
      </w:pPr>
      <w:bookmarkStart w:id="0" w:name="_GoBack"/>
      <w:bookmarkEnd w:id="0"/>
      <w:r w:rsidRPr="3828B7E2">
        <w:t>Programming Test</w:t>
      </w:r>
    </w:p>
    <w:p w14:paraId="587BDE55" w14:textId="61C18541" w:rsidR="00B2238F" w:rsidRPr="00B2238F" w:rsidRDefault="00B2238F">
      <w:pPr>
        <w:rPr>
          <w:sz w:val="22"/>
          <w:szCs w:val="22"/>
        </w:rPr>
      </w:pPr>
    </w:p>
    <w:p w14:paraId="69240793" w14:textId="5989273F" w:rsidR="00B2238F" w:rsidRDefault="3828B7E2" w:rsidP="3828B7E2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3828B7E2">
        <w:rPr>
          <w:sz w:val="22"/>
          <w:szCs w:val="22"/>
        </w:rPr>
        <w:t>(1 point) Which of the following data structures is typically laid out in memory with elements addressed at sequential addresses.</w:t>
      </w:r>
    </w:p>
    <w:p w14:paraId="56C39F85" w14:textId="77777777" w:rsidR="00B2238F" w:rsidRDefault="00B2238F" w:rsidP="00B2238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 binary tree</w:t>
      </w:r>
    </w:p>
    <w:p w14:paraId="708E38E9" w14:textId="77777777" w:rsidR="00B2238F" w:rsidRDefault="00B2238F" w:rsidP="00B2238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 pointer</w:t>
      </w:r>
    </w:p>
    <w:p w14:paraId="40C7BFFC" w14:textId="77777777" w:rsidR="00B2238F" w:rsidRDefault="00B2238F" w:rsidP="00B2238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An array</w:t>
      </w:r>
    </w:p>
    <w:p w14:paraId="16E5D457" w14:textId="77777777" w:rsidR="00B2238F" w:rsidRDefault="00B2238F" w:rsidP="00B2238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 linked-list</w:t>
      </w:r>
    </w:p>
    <w:p w14:paraId="1DF807E4" w14:textId="77777777" w:rsidR="00B2238F" w:rsidRDefault="00B2238F" w:rsidP="00B2238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None of the above</w:t>
      </w:r>
    </w:p>
    <w:p w14:paraId="6A259DD2" w14:textId="77777777" w:rsidR="00B2238F" w:rsidRDefault="00B2238F" w:rsidP="00B2238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All of the above</w:t>
      </w:r>
    </w:p>
    <w:p w14:paraId="26FF89E6" w14:textId="77777777" w:rsidR="00B2238F" w:rsidRDefault="00B2238F" w:rsidP="00B2238F">
      <w:pPr>
        <w:rPr>
          <w:sz w:val="22"/>
          <w:szCs w:val="22"/>
        </w:rPr>
      </w:pPr>
    </w:p>
    <w:p w14:paraId="6CCFA958" w14:textId="38CC0DA4" w:rsidR="00B2238F" w:rsidRPr="00E52EB1" w:rsidRDefault="3828B7E2" w:rsidP="00E52EB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3828B7E2">
        <w:rPr>
          <w:sz w:val="22"/>
          <w:szCs w:val="22"/>
        </w:rPr>
        <w:t>(1 point) Which of the following data structures can have elements added to or removed at either end, but not in the middle:</w:t>
      </w:r>
    </w:p>
    <w:p w14:paraId="44EF9AAF" w14:textId="77777777" w:rsidR="00B2238F" w:rsidRPr="00B2238F" w:rsidRDefault="00B2238F" w:rsidP="00B2238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B2238F">
        <w:rPr>
          <w:sz w:val="22"/>
          <w:szCs w:val="22"/>
        </w:rPr>
        <w:t>An array</w:t>
      </w:r>
    </w:p>
    <w:p w14:paraId="47B18FEE" w14:textId="77777777" w:rsidR="00B2238F" w:rsidRDefault="00B2238F" w:rsidP="00B2238F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 linked-list</w:t>
      </w:r>
    </w:p>
    <w:p w14:paraId="540429B6" w14:textId="77777777" w:rsidR="00B2238F" w:rsidRDefault="00B2238F" w:rsidP="00B2238F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 stack</w:t>
      </w:r>
    </w:p>
    <w:p w14:paraId="1E94B228" w14:textId="77777777" w:rsidR="00B2238F" w:rsidRDefault="00B2238F" w:rsidP="00B2238F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 queue</w:t>
      </w:r>
    </w:p>
    <w:p w14:paraId="52954663" w14:textId="77777777" w:rsidR="00B2238F" w:rsidRDefault="00B2238F" w:rsidP="00B2238F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None of the above</w:t>
      </w:r>
    </w:p>
    <w:p w14:paraId="0F146EA1" w14:textId="77777777" w:rsidR="00B2238F" w:rsidRDefault="00B2238F" w:rsidP="00B2238F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All of the above</w:t>
      </w:r>
    </w:p>
    <w:p w14:paraId="45A5887C" w14:textId="77777777" w:rsidR="00E52EB1" w:rsidRDefault="00E52EB1" w:rsidP="00B2238F">
      <w:pPr>
        <w:rPr>
          <w:sz w:val="22"/>
          <w:szCs w:val="22"/>
        </w:rPr>
      </w:pPr>
    </w:p>
    <w:p w14:paraId="46C7174F" w14:textId="0D10AA5D" w:rsidR="3828B7E2" w:rsidRDefault="3828B7E2" w:rsidP="3828B7E2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3828B7E2">
        <w:rPr>
          <w:sz w:val="22"/>
          <w:szCs w:val="22"/>
        </w:rPr>
        <w:t>(1 point) How do I compute the address of an element in an array:</w:t>
      </w:r>
    </w:p>
    <w:p w14:paraId="6F3B1EC9" w14:textId="77777777" w:rsidR="00B2238F" w:rsidRPr="00B2238F" w:rsidRDefault="00B2238F" w:rsidP="00B2238F">
      <w:pPr>
        <w:pStyle w:val="ListParagraph"/>
        <w:numPr>
          <w:ilvl w:val="0"/>
          <w:numId w:val="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element_</w:t>
      </w:r>
      <w:r w:rsidRPr="00B2238F">
        <w:rPr>
          <w:sz w:val="22"/>
          <w:szCs w:val="22"/>
        </w:rPr>
        <w:t>address</w:t>
      </w:r>
      <w:proofErr w:type="spellEnd"/>
      <w:r w:rsidRPr="00B2238F">
        <w:rPr>
          <w:sz w:val="22"/>
          <w:szCs w:val="22"/>
        </w:rPr>
        <w:t xml:space="preserve"> = base address o</w:t>
      </w:r>
      <w:r w:rsidR="001644A8">
        <w:rPr>
          <w:sz w:val="22"/>
          <w:szCs w:val="22"/>
        </w:rPr>
        <w:t xml:space="preserve">f the array * </w:t>
      </w:r>
      <w:proofErr w:type="spellStart"/>
      <w:r w:rsidR="001644A8">
        <w:rPr>
          <w:sz w:val="22"/>
          <w:szCs w:val="22"/>
        </w:rPr>
        <w:t>element</w:t>
      </w:r>
      <w:r w:rsidRPr="00B2238F">
        <w:rPr>
          <w:sz w:val="22"/>
          <w:szCs w:val="22"/>
        </w:rPr>
        <w:t>_index</w:t>
      </w:r>
      <w:proofErr w:type="spellEnd"/>
    </w:p>
    <w:p w14:paraId="3B4D4644" w14:textId="77777777" w:rsidR="00B2238F" w:rsidRDefault="00B2238F" w:rsidP="00B2238F">
      <w:pPr>
        <w:pStyle w:val="ListParagraph"/>
        <w:numPr>
          <w:ilvl w:val="0"/>
          <w:numId w:val="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element_address</w:t>
      </w:r>
      <w:proofErr w:type="spellEnd"/>
      <w:r>
        <w:rPr>
          <w:sz w:val="22"/>
          <w:szCs w:val="22"/>
        </w:rPr>
        <w:t xml:space="preserve"> = b</w:t>
      </w:r>
      <w:r w:rsidR="001644A8">
        <w:rPr>
          <w:sz w:val="22"/>
          <w:szCs w:val="22"/>
        </w:rPr>
        <w:t xml:space="preserve">ase address of the array + </w:t>
      </w:r>
      <w:proofErr w:type="spellStart"/>
      <w:r w:rsidR="001644A8">
        <w:rPr>
          <w:sz w:val="22"/>
          <w:szCs w:val="22"/>
        </w:rPr>
        <w:t>element</w:t>
      </w:r>
      <w:r>
        <w:rPr>
          <w:sz w:val="22"/>
          <w:szCs w:val="22"/>
        </w:rPr>
        <w:t>_index</w:t>
      </w:r>
      <w:proofErr w:type="spellEnd"/>
    </w:p>
    <w:p w14:paraId="34E88F95" w14:textId="77777777" w:rsidR="00B2238F" w:rsidRDefault="00B2238F" w:rsidP="00B2238F">
      <w:pPr>
        <w:pStyle w:val="ListParagraph"/>
        <w:numPr>
          <w:ilvl w:val="0"/>
          <w:numId w:val="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element_address</w:t>
      </w:r>
      <w:proofErr w:type="spellEnd"/>
      <w:r>
        <w:rPr>
          <w:sz w:val="22"/>
          <w:szCs w:val="22"/>
        </w:rPr>
        <w:t xml:space="preserve"> = base address of the array + (</w:t>
      </w:r>
      <w:proofErr w:type="spellStart"/>
      <w:r>
        <w:rPr>
          <w:sz w:val="22"/>
          <w:szCs w:val="22"/>
        </w:rPr>
        <w:t>size_of_an_element</w:t>
      </w:r>
      <w:proofErr w:type="spellEnd"/>
      <w:r>
        <w:rPr>
          <w:sz w:val="22"/>
          <w:szCs w:val="22"/>
        </w:rPr>
        <w:t xml:space="preserve"> * 3) + 1</w:t>
      </w:r>
    </w:p>
    <w:p w14:paraId="2CD88972" w14:textId="77777777" w:rsidR="00B2238F" w:rsidRDefault="00B2238F" w:rsidP="00B2238F">
      <w:pPr>
        <w:pStyle w:val="ListParagraph"/>
        <w:numPr>
          <w:ilvl w:val="0"/>
          <w:numId w:val="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element_address</w:t>
      </w:r>
      <w:proofErr w:type="spellEnd"/>
      <w:r>
        <w:rPr>
          <w:sz w:val="22"/>
          <w:szCs w:val="22"/>
        </w:rPr>
        <w:t xml:space="preserve"> = ba</w:t>
      </w:r>
      <w:r w:rsidR="001644A8">
        <w:rPr>
          <w:sz w:val="22"/>
          <w:szCs w:val="22"/>
        </w:rPr>
        <w:t>se address of the array + (</w:t>
      </w:r>
      <w:proofErr w:type="spellStart"/>
      <w:r w:rsidR="001644A8">
        <w:rPr>
          <w:sz w:val="22"/>
          <w:szCs w:val="22"/>
        </w:rPr>
        <w:t>element</w:t>
      </w:r>
      <w:r>
        <w:rPr>
          <w:sz w:val="22"/>
          <w:szCs w:val="22"/>
        </w:rPr>
        <w:t>_index</w:t>
      </w:r>
      <w:proofErr w:type="spellEnd"/>
      <w:r>
        <w:rPr>
          <w:sz w:val="22"/>
          <w:szCs w:val="22"/>
        </w:rPr>
        <w:t xml:space="preserve"> * </w:t>
      </w:r>
      <w:proofErr w:type="spellStart"/>
      <w:r>
        <w:rPr>
          <w:sz w:val="22"/>
          <w:szCs w:val="22"/>
        </w:rPr>
        <w:t>size_of_an_element</w:t>
      </w:r>
      <w:proofErr w:type="spellEnd"/>
      <w:r>
        <w:rPr>
          <w:sz w:val="22"/>
          <w:szCs w:val="22"/>
        </w:rPr>
        <w:t xml:space="preserve">) </w:t>
      </w:r>
    </w:p>
    <w:p w14:paraId="4078B606" w14:textId="77777777" w:rsidR="00B2238F" w:rsidRDefault="00B2238F" w:rsidP="00B2238F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None of the above</w:t>
      </w:r>
    </w:p>
    <w:p w14:paraId="749B8540" w14:textId="77777777" w:rsidR="00B2238F" w:rsidRDefault="00B2238F" w:rsidP="00B2238F">
      <w:pPr>
        <w:rPr>
          <w:sz w:val="22"/>
          <w:szCs w:val="22"/>
        </w:rPr>
      </w:pPr>
    </w:p>
    <w:p w14:paraId="6D55608E" w14:textId="12884627" w:rsidR="00E52EB1" w:rsidRPr="00E52EB1" w:rsidRDefault="3828B7E2" w:rsidP="3828B7E2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3828B7E2">
        <w:rPr>
          <w:sz w:val="22"/>
          <w:szCs w:val="22"/>
        </w:rPr>
        <w:t>(1 point) When searching for a desired value in a sorted list, how does a “Divide and Conquer” algorithm work?</w:t>
      </w:r>
    </w:p>
    <w:p w14:paraId="7065D282" w14:textId="77777777" w:rsidR="00B2238F" w:rsidRPr="00B2238F" w:rsidRDefault="00B2238F" w:rsidP="00B2238F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2238F">
        <w:rPr>
          <w:sz w:val="22"/>
          <w:szCs w:val="22"/>
        </w:rPr>
        <w:t>select each element in the list,</w:t>
      </w:r>
      <w:r w:rsidR="001644A8">
        <w:rPr>
          <w:sz w:val="22"/>
          <w:szCs w:val="22"/>
        </w:rPr>
        <w:t xml:space="preserve"> starting at the first element,</w:t>
      </w:r>
      <w:r w:rsidRPr="00B2238F">
        <w:rPr>
          <w:sz w:val="22"/>
          <w:szCs w:val="22"/>
        </w:rPr>
        <w:t xml:space="preserve"> and decide if the element is larger or smaller than desired value</w:t>
      </w:r>
    </w:p>
    <w:p w14:paraId="7F02B906" w14:textId="77777777" w:rsidR="00B2238F" w:rsidRDefault="00B2238F" w:rsidP="00B2238F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starting at the end of the list, check elements in pairs for a mat</w:t>
      </w:r>
      <w:r w:rsidR="001644A8">
        <w:rPr>
          <w:sz w:val="22"/>
          <w:szCs w:val="22"/>
        </w:rPr>
        <w:t>c</w:t>
      </w:r>
      <w:r>
        <w:rPr>
          <w:sz w:val="22"/>
          <w:szCs w:val="22"/>
        </w:rPr>
        <w:t>h on the desired value</w:t>
      </w:r>
    </w:p>
    <w:p w14:paraId="2BFEE54E" w14:textId="77777777" w:rsidR="00B2238F" w:rsidRDefault="00B2238F" w:rsidP="00B2238F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starting in the middle of the list, decide if the element value is larger or smaller than the desired value, and then </w:t>
      </w:r>
      <w:proofErr w:type="spellStart"/>
      <w:r>
        <w:rPr>
          <w:sz w:val="22"/>
          <w:szCs w:val="22"/>
        </w:rPr>
        <w:t>recurse</w:t>
      </w:r>
      <w:proofErr w:type="spellEnd"/>
      <w:r>
        <w:rPr>
          <w:sz w:val="22"/>
          <w:szCs w:val="22"/>
        </w:rPr>
        <w:t>, using the half of the list until a match is found</w:t>
      </w:r>
    </w:p>
    <w:p w14:paraId="43B6BF65" w14:textId="77777777" w:rsidR="00B2238F" w:rsidRDefault="00B2238F" w:rsidP="00B2238F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divide the elements in the list by </w:t>
      </w:r>
      <w:r w:rsidR="00E52EB1">
        <w:rPr>
          <w:sz w:val="22"/>
          <w:szCs w:val="22"/>
        </w:rPr>
        <w:t xml:space="preserve">2, and see how many are still greater than 1, and </w:t>
      </w:r>
      <w:proofErr w:type="spellStart"/>
      <w:r w:rsidR="00E52EB1">
        <w:rPr>
          <w:sz w:val="22"/>
          <w:szCs w:val="22"/>
        </w:rPr>
        <w:t>recurse</w:t>
      </w:r>
      <w:proofErr w:type="spellEnd"/>
      <w:r w:rsidR="00E52EB1">
        <w:rPr>
          <w:sz w:val="22"/>
          <w:szCs w:val="22"/>
        </w:rPr>
        <w:t xml:space="preserve"> until one element remains</w:t>
      </w:r>
    </w:p>
    <w:p w14:paraId="2DCA76A6" w14:textId="77777777" w:rsidR="00E52EB1" w:rsidRDefault="00E52EB1" w:rsidP="00B2238F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None of the above</w:t>
      </w:r>
    </w:p>
    <w:p w14:paraId="4B4B2135" w14:textId="0FCF00CD" w:rsidR="00E52EB1" w:rsidRDefault="00E52EB1" w:rsidP="00E52EB1">
      <w:pPr>
        <w:pStyle w:val="ListParagraph"/>
        <w:rPr>
          <w:sz w:val="22"/>
          <w:szCs w:val="22"/>
        </w:rPr>
      </w:pPr>
    </w:p>
    <w:p w14:paraId="225F8CD6" w14:textId="7F1860ED" w:rsidR="00E52EB1" w:rsidRPr="00E52EB1" w:rsidRDefault="3828B7E2" w:rsidP="3828B7E2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3828B7E2">
        <w:rPr>
          <w:sz w:val="22"/>
          <w:szCs w:val="22"/>
        </w:rPr>
        <w:t>(1 point) When frequently adding and deleting elements in a sorted data structure, what is the most efficient data structure to use?</w:t>
      </w:r>
    </w:p>
    <w:p w14:paraId="1C544C82" w14:textId="77777777" w:rsidR="00E52EB1" w:rsidRPr="00E52EB1" w:rsidRDefault="00E52EB1" w:rsidP="00E52EB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E52EB1">
        <w:rPr>
          <w:sz w:val="22"/>
          <w:szCs w:val="22"/>
        </w:rPr>
        <w:t>A matrix</w:t>
      </w:r>
    </w:p>
    <w:p w14:paraId="71949BFF" w14:textId="77777777" w:rsidR="00E52EB1" w:rsidRDefault="00E52EB1" w:rsidP="00E52EB1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An array</w:t>
      </w:r>
    </w:p>
    <w:p w14:paraId="5224857A" w14:textId="77777777" w:rsidR="00E52EB1" w:rsidRDefault="001644A8" w:rsidP="00E52EB1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="00E52EB1">
        <w:rPr>
          <w:sz w:val="22"/>
          <w:szCs w:val="22"/>
        </w:rPr>
        <w:t>linked list</w:t>
      </w:r>
    </w:p>
    <w:p w14:paraId="018CDED6" w14:textId="77777777" w:rsidR="00E52EB1" w:rsidRDefault="00E52EB1" w:rsidP="00E52EB1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A tree</w:t>
      </w:r>
    </w:p>
    <w:p w14:paraId="2B02C26C" w14:textId="77777777" w:rsidR="00E52EB1" w:rsidRDefault="00E52EB1" w:rsidP="00E52EB1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A string</w:t>
      </w:r>
    </w:p>
    <w:p w14:paraId="17F7C729" w14:textId="77777777" w:rsidR="00E52EB1" w:rsidRDefault="00E52EB1" w:rsidP="00E52EB1">
      <w:pPr>
        <w:rPr>
          <w:sz w:val="22"/>
          <w:szCs w:val="22"/>
        </w:rPr>
      </w:pPr>
    </w:p>
    <w:p w14:paraId="0AC73252" w14:textId="17C05E6B" w:rsidR="00E52EB1" w:rsidRPr="00E52EB1" w:rsidRDefault="3828B7E2" w:rsidP="3828B7E2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3828B7E2">
        <w:rPr>
          <w:sz w:val="22"/>
          <w:szCs w:val="22"/>
        </w:rPr>
        <w:lastRenderedPageBreak/>
        <w:t>(1 point) When searching for data in an n-element sorted array, what is the maximum number of operations you will need to perform when using a Binary Search algorithm?</w:t>
      </w:r>
    </w:p>
    <w:p w14:paraId="23897F87" w14:textId="77777777" w:rsidR="00E52EB1" w:rsidRPr="00E52EB1" w:rsidRDefault="00E52EB1" w:rsidP="00E52EB1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E52EB1">
        <w:rPr>
          <w:sz w:val="22"/>
          <w:szCs w:val="22"/>
        </w:rPr>
        <w:t>n</w:t>
      </w:r>
      <w:r w:rsidRPr="00E52EB1">
        <w:rPr>
          <w:sz w:val="22"/>
          <w:szCs w:val="22"/>
          <w:vertAlign w:val="superscript"/>
        </w:rPr>
        <w:t>2</w:t>
      </w:r>
    </w:p>
    <w:p w14:paraId="1234476B" w14:textId="77777777" w:rsidR="00E52EB1" w:rsidRDefault="00E52EB1" w:rsidP="00E52EB1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nlog</w:t>
      </w:r>
      <w:r w:rsidRPr="00E52EB1"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>n</w:t>
      </w:r>
    </w:p>
    <w:p w14:paraId="4E838F00" w14:textId="77777777" w:rsidR="00E52EB1" w:rsidRDefault="00E52EB1" w:rsidP="00E52EB1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n</w:t>
      </w:r>
      <w:r w:rsidRPr="00E52EB1">
        <w:rPr>
          <w:sz w:val="22"/>
          <w:szCs w:val="22"/>
          <w:vertAlign w:val="superscript"/>
        </w:rPr>
        <w:t>3</w:t>
      </w:r>
    </w:p>
    <w:p w14:paraId="64B52114" w14:textId="77777777" w:rsidR="00E52EB1" w:rsidRDefault="00E52EB1" w:rsidP="00E52EB1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n/2</w:t>
      </w:r>
    </w:p>
    <w:p w14:paraId="588DE43C" w14:textId="77777777" w:rsidR="00E52EB1" w:rsidRDefault="00E52EB1" w:rsidP="00E52EB1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None of the above</w:t>
      </w:r>
    </w:p>
    <w:p w14:paraId="2B5D57BF" w14:textId="77777777" w:rsidR="001644A8" w:rsidRDefault="001644A8" w:rsidP="001644A8">
      <w:pPr>
        <w:rPr>
          <w:sz w:val="22"/>
          <w:szCs w:val="22"/>
        </w:rPr>
      </w:pPr>
    </w:p>
    <w:p w14:paraId="19D710A0" w14:textId="611375BB" w:rsidR="0E82C52F" w:rsidRDefault="3828B7E2" w:rsidP="0E82C52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3828B7E2">
        <w:rPr>
          <w:sz w:val="22"/>
          <w:szCs w:val="22"/>
        </w:rPr>
        <w:t>(1 point) What is the key property of a max heap?</w:t>
      </w:r>
    </w:p>
    <w:p w14:paraId="7AAD32B9" w14:textId="77777777" w:rsidR="001644A8" w:rsidRDefault="001644A8" w:rsidP="001644A8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The middle element is the smallest element in the heap.</w:t>
      </w:r>
    </w:p>
    <w:p w14:paraId="3945C302" w14:textId="77777777" w:rsidR="001644A8" w:rsidRDefault="001644A8" w:rsidP="001644A8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The first element is largest element in the heap.</w:t>
      </w:r>
    </w:p>
    <w:p w14:paraId="154B3B51" w14:textId="77777777" w:rsidR="001644A8" w:rsidRDefault="001644A8" w:rsidP="001644A8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The last element is the small element in the heap.</w:t>
      </w:r>
    </w:p>
    <w:p w14:paraId="1D2E9811" w14:textId="77777777" w:rsidR="001644A8" w:rsidRDefault="001644A8" w:rsidP="001644A8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The elements are sorted in descending order.</w:t>
      </w:r>
    </w:p>
    <w:p w14:paraId="6B8E971F" w14:textId="527EE449" w:rsidR="0E82C52F" w:rsidRDefault="3828B7E2" w:rsidP="3828B7E2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3828B7E2">
        <w:rPr>
          <w:sz w:val="22"/>
          <w:szCs w:val="22"/>
        </w:rPr>
        <w:t>None of the above</w:t>
      </w:r>
    </w:p>
    <w:p w14:paraId="27AF15A8" w14:textId="6D5F674E" w:rsidR="3828B7E2" w:rsidRDefault="3828B7E2" w:rsidP="3828B7E2"/>
    <w:p w14:paraId="74E8F8A2" w14:textId="5800499F" w:rsidR="0E82C52F" w:rsidRDefault="007516E7" w:rsidP="0E82C52F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(2 + 2 = 4</w:t>
      </w:r>
      <w:r w:rsidR="3828B7E2" w:rsidRPr="3828B7E2">
        <w:rPr>
          <w:sz w:val="22"/>
          <w:szCs w:val="22"/>
        </w:rPr>
        <w:t xml:space="preserve"> points) Write programs in a high-level language or pseudocode for the following two problems.  You will not be graded on the syntax of your program, as long as the program description is clear.</w:t>
      </w:r>
    </w:p>
    <w:p w14:paraId="251EB264" w14:textId="0FA06F43" w:rsidR="0E82C52F" w:rsidRDefault="3828B7E2" w:rsidP="0E82C52F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3828B7E2">
        <w:rPr>
          <w:sz w:val="22"/>
          <w:szCs w:val="22"/>
        </w:rPr>
        <w:t>Given a list L with n integers, return a new list M which is the reverse of L.</w:t>
      </w:r>
    </w:p>
    <w:p w14:paraId="643FB8D8" w14:textId="4024D0B9" w:rsidR="3828B7E2" w:rsidRDefault="3828B7E2" w:rsidP="3828B7E2"/>
    <w:p w14:paraId="15C418A1" w14:textId="5C9C6BFC" w:rsidR="3828B7E2" w:rsidRDefault="3828B7E2" w:rsidP="3828B7E2"/>
    <w:p w14:paraId="6EEA99AA" w14:textId="7FDA19A1" w:rsidR="3828B7E2" w:rsidRDefault="3828B7E2" w:rsidP="3828B7E2"/>
    <w:p w14:paraId="414E2AF9" w14:textId="554BB1B8" w:rsidR="3828B7E2" w:rsidRDefault="3828B7E2" w:rsidP="3828B7E2"/>
    <w:p w14:paraId="490DF9A8" w14:textId="3A4669B1" w:rsidR="3828B7E2" w:rsidRDefault="3828B7E2" w:rsidP="3828B7E2"/>
    <w:p w14:paraId="5E99BC25" w14:textId="0273CF65" w:rsidR="3828B7E2" w:rsidRDefault="3828B7E2" w:rsidP="3828B7E2"/>
    <w:p w14:paraId="6A65745E" w14:textId="74DBA4DC" w:rsidR="3828B7E2" w:rsidRDefault="3828B7E2" w:rsidP="3828B7E2"/>
    <w:p w14:paraId="75F35498" w14:textId="758724FD" w:rsidR="3828B7E2" w:rsidRDefault="3828B7E2" w:rsidP="3828B7E2"/>
    <w:p w14:paraId="22C86D3C" w14:textId="56D89BD2" w:rsidR="3828B7E2" w:rsidRDefault="3828B7E2" w:rsidP="3828B7E2"/>
    <w:p w14:paraId="1F33EBC4" w14:textId="1FF8B8A4" w:rsidR="3828B7E2" w:rsidRDefault="3828B7E2" w:rsidP="3828B7E2"/>
    <w:p w14:paraId="59BCF028" w14:textId="00FB6DAA" w:rsidR="3828B7E2" w:rsidRDefault="3828B7E2" w:rsidP="3828B7E2"/>
    <w:p w14:paraId="392EC224" w14:textId="1EA7FFEE" w:rsidR="3828B7E2" w:rsidRDefault="3828B7E2" w:rsidP="3828B7E2"/>
    <w:p w14:paraId="01187E75" w14:textId="41B4FD21" w:rsidR="3828B7E2" w:rsidRDefault="3828B7E2" w:rsidP="3828B7E2"/>
    <w:p w14:paraId="4D129900" w14:textId="68A903FA" w:rsidR="3828B7E2" w:rsidRDefault="3828B7E2" w:rsidP="3828B7E2"/>
    <w:p w14:paraId="2149F7BC" w14:textId="6C97D6DF" w:rsidR="3828B7E2" w:rsidRDefault="3828B7E2" w:rsidP="3828B7E2"/>
    <w:p w14:paraId="519DF877" w14:textId="755CE650" w:rsidR="3828B7E2" w:rsidRDefault="3828B7E2" w:rsidP="3828B7E2"/>
    <w:p w14:paraId="37AA0CF2" w14:textId="74F4A9BC" w:rsidR="3828B7E2" w:rsidRDefault="3828B7E2" w:rsidP="3828B7E2"/>
    <w:p w14:paraId="65E63D67" w14:textId="3B269AE5" w:rsidR="3828B7E2" w:rsidRDefault="3828B7E2" w:rsidP="3828B7E2"/>
    <w:p w14:paraId="79C11993" w14:textId="0FE7D286" w:rsidR="3828B7E2" w:rsidRDefault="3828B7E2" w:rsidP="3828B7E2"/>
    <w:p w14:paraId="6F9E48A2" w14:textId="6237211A" w:rsidR="3828B7E2" w:rsidRDefault="3828B7E2" w:rsidP="3828B7E2"/>
    <w:p w14:paraId="119B8EF7" w14:textId="46428437" w:rsidR="3828B7E2" w:rsidRDefault="3828B7E2" w:rsidP="3828B7E2"/>
    <w:p w14:paraId="36C9F672" w14:textId="793C9B9D" w:rsidR="3828B7E2" w:rsidRDefault="3828B7E2" w:rsidP="3828B7E2"/>
    <w:p w14:paraId="6FDCA3E7" w14:textId="419482D1" w:rsidR="3828B7E2" w:rsidRDefault="3828B7E2" w:rsidP="3828B7E2"/>
    <w:p w14:paraId="6A1C529C" w14:textId="109F28F0" w:rsidR="3828B7E2" w:rsidRDefault="3828B7E2" w:rsidP="3828B7E2"/>
    <w:p w14:paraId="6B3A2C72" w14:textId="1FEA0DED" w:rsidR="3828B7E2" w:rsidRDefault="3828B7E2" w:rsidP="3828B7E2"/>
    <w:p w14:paraId="5C447BEA" w14:textId="580620F4" w:rsidR="3828B7E2" w:rsidRDefault="3828B7E2" w:rsidP="3828B7E2"/>
    <w:p w14:paraId="342D7932" w14:textId="318F1AE5" w:rsidR="3828B7E2" w:rsidRDefault="3828B7E2" w:rsidP="3828B7E2"/>
    <w:p w14:paraId="50594AC8" w14:textId="102236D0" w:rsidR="3828B7E2" w:rsidRDefault="3828B7E2" w:rsidP="3828B7E2"/>
    <w:p w14:paraId="4CF61891" w14:textId="397991FE" w:rsidR="3828B7E2" w:rsidRDefault="3828B7E2" w:rsidP="3828B7E2"/>
    <w:p w14:paraId="399783F8" w14:textId="41D1F450" w:rsidR="3828B7E2" w:rsidRDefault="3828B7E2" w:rsidP="3828B7E2"/>
    <w:p w14:paraId="11E2E5DF" w14:textId="108852D6" w:rsidR="3828B7E2" w:rsidRDefault="3828B7E2" w:rsidP="3828B7E2"/>
    <w:p w14:paraId="4820E1F5" w14:textId="409BCA6B" w:rsidR="3828B7E2" w:rsidRDefault="3828B7E2" w:rsidP="3828B7E2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3828B7E2">
        <w:rPr>
          <w:sz w:val="22"/>
          <w:szCs w:val="22"/>
        </w:rPr>
        <w:t>Given a list L with n distinct integers, return the element of L that has the second largest value.</w:t>
      </w:r>
    </w:p>
    <w:p w14:paraId="0B55E836" w14:textId="52F311A5" w:rsidR="3828B7E2" w:rsidRDefault="3828B7E2" w:rsidP="3828B7E2"/>
    <w:p w14:paraId="5A7C9302" w14:textId="36DF1145" w:rsidR="3828B7E2" w:rsidRDefault="3828B7E2" w:rsidP="3828B7E2"/>
    <w:p w14:paraId="24D2EA8D" w14:textId="195700AA" w:rsidR="3828B7E2" w:rsidRDefault="3828B7E2" w:rsidP="3828B7E2"/>
    <w:p w14:paraId="43DD7AB3" w14:textId="142EA42D" w:rsidR="3828B7E2" w:rsidRDefault="3828B7E2" w:rsidP="3828B7E2"/>
    <w:p w14:paraId="38B89CB5" w14:textId="02C4EABE" w:rsidR="3828B7E2" w:rsidRDefault="3828B7E2" w:rsidP="3828B7E2"/>
    <w:p w14:paraId="1BAF7FBD" w14:textId="37993221" w:rsidR="3828B7E2" w:rsidRDefault="3828B7E2" w:rsidP="3828B7E2"/>
    <w:p w14:paraId="33DD7489" w14:textId="255993C6" w:rsidR="3828B7E2" w:rsidRDefault="3828B7E2" w:rsidP="3828B7E2"/>
    <w:p w14:paraId="579937DE" w14:textId="7CF89FE6" w:rsidR="3828B7E2" w:rsidRDefault="3828B7E2" w:rsidP="3828B7E2"/>
    <w:p w14:paraId="033E9299" w14:textId="430FDC9F" w:rsidR="3828B7E2" w:rsidRDefault="3828B7E2" w:rsidP="3828B7E2"/>
    <w:p w14:paraId="55E14D62" w14:textId="0DAF8F49" w:rsidR="3828B7E2" w:rsidRDefault="3828B7E2" w:rsidP="3828B7E2"/>
    <w:p w14:paraId="5EDAF476" w14:textId="6D06BA4F" w:rsidR="3828B7E2" w:rsidRDefault="3828B7E2" w:rsidP="3828B7E2"/>
    <w:p w14:paraId="20D09642" w14:textId="4EE14EFB" w:rsidR="3828B7E2" w:rsidRDefault="3828B7E2" w:rsidP="3828B7E2"/>
    <w:p w14:paraId="764700EF" w14:textId="51109F62" w:rsidR="3828B7E2" w:rsidRDefault="3828B7E2" w:rsidP="3828B7E2"/>
    <w:p w14:paraId="7F4D9724" w14:textId="197EC070" w:rsidR="3828B7E2" w:rsidRDefault="3828B7E2" w:rsidP="3828B7E2"/>
    <w:p w14:paraId="6077FD62" w14:textId="2B206D43" w:rsidR="3828B7E2" w:rsidRDefault="3828B7E2" w:rsidP="3828B7E2"/>
    <w:p w14:paraId="0E2616C0" w14:textId="0521B671" w:rsidR="3828B7E2" w:rsidRDefault="3828B7E2" w:rsidP="3828B7E2"/>
    <w:p w14:paraId="4F99BA97" w14:textId="1287F428" w:rsidR="3828B7E2" w:rsidRDefault="3828B7E2" w:rsidP="3828B7E2"/>
    <w:p w14:paraId="3B63287F" w14:textId="26F80C66" w:rsidR="3828B7E2" w:rsidRDefault="3828B7E2" w:rsidP="3828B7E2"/>
    <w:p w14:paraId="59BE7E4B" w14:textId="37C77AB1" w:rsidR="3828B7E2" w:rsidRDefault="3828B7E2" w:rsidP="3828B7E2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3828B7E2">
        <w:rPr>
          <w:sz w:val="22"/>
          <w:szCs w:val="22"/>
        </w:rPr>
        <w:t xml:space="preserve"> (2 points) In words, describe what function does the program </w:t>
      </w:r>
      <w:proofErr w:type="spellStart"/>
      <w:proofErr w:type="gramStart"/>
      <w:r w:rsidRPr="3828B7E2">
        <w:rPr>
          <w:rFonts w:ascii="Consolas" w:eastAsia="Consolas" w:hAnsi="Consolas" w:cs="Consolas"/>
          <w:sz w:val="22"/>
          <w:szCs w:val="22"/>
        </w:rPr>
        <w:t>QuizFunction</w:t>
      </w:r>
      <w:proofErr w:type="spellEnd"/>
      <w:r w:rsidRPr="3828B7E2">
        <w:rPr>
          <w:rFonts w:ascii="Consolas" w:eastAsia="Consolas" w:hAnsi="Consolas" w:cs="Consolas"/>
          <w:sz w:val="22"/>
          <w:szCs w:val="22"/>
        </w:rPr>
        <w:t>(</w:t>
      </w:r>
      <w:proofErr w:type="gramEnd"/>
      <w:r w:rsidRPr="3828B7E2">
        <w:rPr>
          <w:rFonts w:ascii="Consolas" w:eastAsia="Consolas" w:hAnsi="Consolas" w:cs="Consolas"/>
          <w:sz w:val="22"/>
          <w:szCs w:val="22"/>
        </w:rPr>
        <w:t>)</w:t>
      </w:r>
      <w:r w:rsidRPr="3828B7E2">
        <w:rPr>
          <w:sz w:val="22"/>
          <w:szCs w:val="22"/>
        </w:rPr>
        <w:t xml:space="preserve"> implement?  </w:t>
      </w:r>
    </w:p>
    <w:p w14:paraId="5FF75F12" w14:textId="2FD18732" w:rsidR="3828B7E2" w:rsidRDefault="3828B7E2" w:rsidP="3828B7E2">
      <w:pPr>
        <w:ind w:left="720"/>
      </w:pPr>
      <w:r w:rsidRPr="3828B7E2">
        <w:rPr>
          <w:sz w:val="22"/>
          <w:szCs w:val="22"/>
        </w:rPr>
        <w:t xml:space="preserve">Assume that </w:t>
      </w:r>
      <w:r w:rsidRPr="3828B7E2">
        <w:rPr>
          <w:rFonts w:ascii="Consolas" w:eastAsia="Consolas" w:hAnsi="Consolas" w:cs="Consolas"/>
          <w:sz w:val="22"/>
          <w:szCs w:val="22"/>
        </w:rPr>
        <w:t>A</w:t>
      </w:r>
      <w:r w:rsidRPr="3828B7E2">
        <w:rPr>
          <w:sz w:val="22"/>
          <w:szCs w:val="22"/>
        </w:rPr>
        <w:t xml:space="preserve"> and </w:t>
      </w:r>
      <w:r w:rsidRPr="3828B7E2">
        <w:rPr>
          <w:rFonts w:ascii="Consolas" w:eastAsia="Consolas" w:hAnsi="Consolas" w:cs="Consolas"/>
          <w:sz w:val="22"/>
          <w:szCs w:val="22"/>
        </w:rPr>
        <w:t>B</w:t>
      </w:r>
      <w:r w:rsidRPr="3828B7E2">
        <w:rPr>
          <w:sz w:val="22"/>
          <w:szCs w:val="22"/>
        </w:rPr>
        <w:t xml:space="preserve"> are lists of integers.  The function </w:t>
      </w:r>
      <w:proofErr w:type="spellStart"/>
      <w:r w:rsidRPr="3828B7E2">
        <w:rPr>
          <w:rFonts w:ascii="Consolas" w:eastAsia="Consolas" w:hAnsi="Consolas" w:cs="Consolas"/>
          <w:sz w:val="22"/>
          <w:szCs w:val="22"/>
        </w:rPr>
        <w:t>len</w:t>
      </w:r>
      <w:proofErr w:type="spellEnd"/>
      <w:r w:rsidRPr="3828B7E2">
        <w:rPr>
          <w:rFonts w:ascii="Consolas" w:eastAsia="Consolas" w:hAnsi="Consolas" w:cs="Consolas"/>
          <w:sz w:val="22"/>
          <w:szCs w:val="22"/>
        </w:rPr>
        <w:t>(X)</w:t>
      </w:r>
      <w:r w:rsidRPr="3828B7E2">
        <w:rPr>
          <w:sz w:val="22"/>
          <w:szCs w:val="22"/>
        </w:rPr>
        <w:t xml:space="preserve"> returns the length of list </w:t>
      </w:r>
      <w:r w:rsidRPr="3828B7E2">
        <w:rPr>
          <w:rFonts w:ascii="Consolas" w:eastAsia="Consolas" w:hAnsi="Consolas" w:cs="Consolas"/>
          <w:sz w:val="22"/>
          <w:szCs w:val="22"/>
        </w:rPr>
        <w:t>X</w:t>
      </w:r>
      <w:r w:rsidRPr="3828B7E2">
        <w:rPr>
          <w:sz w:val="22"/>
          <w:szCs w:val="22"/>
        </w:rPr>
        <w:t xml:space="preserve"> and </w:t>
      </w:r>
      <w:r w:rsidRPr="3828B7E2">
        <w:rPr>
          <w:rFonts w:ascii="Consolas" w:eastAsia="Consolas" w:hAnsi="Consolas" w:cs="Consolas"/>
          <w:sz w:val="22"/>
          <w:szCs w:val="22"/>
        </w:rPr>
        <w:t>list(k)</w:t>
      </w:r>
      <w:r w:rsidRPr="3828B7E2">
        <w:rPr>
          <w:sz w:val="22"/>
          <w:szCs w:val="22"/>
        </w:rPr>
        <w:t xml:space="preserve"> returns a list of length </w:t>
      </w:r>
      <w:r w:rsidRPr="3828B7E2">
        <w:rPr>
          <w:rFonts w:ascii="Consolas" w:eastAsia="Consolas" w:hAnsi="Consolas" w:cs="Consolas"/>
          <w:sz w:val="22"/>
          <w:szCs w:val="22"/>
        </w:rPr>
        <w:t>k</w:t>
      </w:r>
      <w:r w:rsidRPr="3828B7E2">
        <w:rPr>
          <w:sz w:val="22"/>
          <w:szCs w:val="22"/>
        </w:rPr>
        <w:t xml:space="preserve"> in which each element is set to zero.                                                                                               </w:t>
      </w:r>
    </w:p>
    <w:p w14:paraId="282950CB" w14:textId="614BFFB4" w:rsidR="3828B7E2" w:rsidRDefault="3828B7E2" w:rsidP="3828B7E2">
      <w:r w:rsidRPr="3828B7E2">
        <w:rPr>
          <w:rFonts w:ascii="Courier New" w:eastAsia="Courier New" w:hAnsi="Courier New" w:cs="Courier New"/>
          <w:sz w:val="22"/>
          <w:szCs w:val="22"/>
        </w:rPr>
        <w:t xml:space="preserve">         </w:t>
      </w:r>
      <w:proofErr w:type="spellStart"/>
      <w:r w:rsidRPr="3828B7E2">
        <w:rPr>
          <w:rFonts w:ascii="Consolas" w:eastAsia="Consolas" w:hAnsi="Consolas" w:cs="Consolas"/>
          <w:sz w:val="22"/>
          <w:szCs w:val="22"/>
        </w:rPr>
        <w:t>def</w:t>
      </w:r>
      <w:proofErr w:type="spellEnd"/>
      <w:r w:rsidRPr="3828B7E2">
        <w:rPr>
          <w:rFonts w:ascii="Consolas" w:eastAsia="Consolas" w:hAnsi="Consolas" w:cs="Consolas"/>
          <w:sz w:val="22"/>
          <w:szCs w:val="22"/>
        </w:rPr>
        <w:t xml:space="preserve"> </w:t>
      </w:r>
      <w:proofErr w:type="spellStart"/>
      <w:proofErr w:type="gramStart"/>
      <w:r w:rsidRPr="3828B7E2">
        <w:rPr>
          <w:rFonts w:ascii="Consolas" w:eastAsia="Consolas" w:hAnsi="Consolas" w:cs="Consolas"/>
          <w:sz w:val="22"/>
          <w:szCs w:val="22"/>
        </w:rPr>
        <w:t>QuizFunction</w:t>
      </w:r>
      <w:proofErr w:type="spellEnd"/>
      <w:r w:rsidRPr="3828B7E2">
        <w:rPr>
          <w:rFonts w:ascii="Consolas" w:eastAsia="Consolas" w:hAnsi="Consolas" w:cs="Consolas"/>
          <w:sz w:val="22"/>
          <w:szCs w:val="22"/>
        </w:rPr>
        <w:t>(</w:t>
      </w:r>
      <w:proofErr w:type="gramEnd"/>
      <w:r w:rsidRPr="3828B7E2">
        <w:rPr>
          <w:rFonts w:ascii="Consolas" w:eastAsia="Consolas" w:hAnsi="Consolas" w:cs="Consolas"/>
          <w:sz w:val="22"/>
          <w:szCs w:val="22"/>
        </w:rPr>
        <w:t>A, B):</w:t>
      </w:r>
    </w:p>
    <w:p w14:paraId="7FEC0DAD" w14:textId="2088665E" w:rsidR="3828B7E2" w:rsidRDefault="3828B7E2" w:rsidP="3828B7E2">
      <w:r w:rsidRPr="3828B7E2">
        <w:rPr>
          <w:rFonts w:ascii="Consolas" w:eastAsia="Consolas" w:hAnsi="Consolas" w:cs="Consolas"/>
          <w:sz w:val="22"/>
          <w:szCs w:val="22"/>
        </w:rPr>
        <w:t xml:space="preserve">             if </w:t>
      </w:r>
      <w:proofErr w:type="spellStart"/>
      <w:r w:rsidRPr="3828B7E2">
        <w:rPr>
          <w:rFonts w:ascii="Consolas" w:eastAsia="Consolas" w:hAnsi="Consolas" w:cs="Consolas"/>
          <w:sz w:val="22"/>
          <w:szCs w:val="22"/>
        </w:rPr>
        <w:t>len</w:t>
      </w:r>
      <w:proofErr w:type="spellEnd"/>
      <w:r w:rsidRPr="3828B7E2">
        <w:rPr>
          <w:rFonts w:ascii="Consolas" w:eastAsia="Consolas" w:hAnsi="Consolas" w:cs="Consolas"/>
          <w:sz w:val="22"/>
          <w:szCs w:val="22"/>
        </w:rPr>
        <w:t xml:space="preserve">(A) &lt; </w:t>
      </w:r>
      <w:proofErr w:type="spellStart"/>
      <w:r w:rsidRPr="3828B7E2">
        <w:rPr>
          <w:rFonts w:ascii="Consolas" w:eastAsia="Consolas" w:hAnsi="Consolas" w:cs="Consolas"/>
          <w:sz w:val="22"/>
          <w:szCs w:val="22"/>
        </w:rPr>
        <w:t>len</w:t>
      </w:r>
      <w:proofErr w:type="spellEnd"/>
      <w:r w:rsidRPr="3828B7E2">
        <w:rPr>
          <w:rFonts w:ascii="Consolas" w:eastAsia="Consolas" w:hAnsi="Consolas" w:cs="Consolas"/>
          <w:sz w:val="22"/>
          <w:szCs w:val="22"/>
        </w:rPr>
        <w:t>(B):</w:t>
      </w:r>
    </w:p>
    <w:p w14:paraId="585B368D" w14:textId="23BD4EE0" w:rsidR="3828B7E2" w:rsidRDefault="3828B7E2" w:rsidP="3828B7E2">
      <w:r w:rsidRPr="3828B7E2">
        <w:rPr>
          <w:rFonts w:ascii="Consolas" w:eastAsia="Consolas" w:hAnsi="Consolas" w:cs="Consolas"/>
          <w:sz w:val="22"/>
          <w:szCs w:val="22"/>
        </w:rPr>
        <w:t xml:space="preserve">                C = list(</w:t>
      </w:r>
      <w:proofErr w:type="spellStart"/>
      <w:r w:rsidRPr="3828B7E2">
        <w:rPr>
          <w:rFonts w:ascii="Consolas" w:eastAsia="Consolas" w:hAnsi="Consolas" w:cs="Consolas"/>
          <w:sz w:val="22"/>
          <w:szCs w:val="22"/>
        </w:rPr>
        <w:t>len</w:t>
      </w:r>
      <w:proofErr w:type="spellEnd"/>
      <w:r w:rsidRPr="3828B7E2">
        <w:rPr>
          <w:rFonts w:ascii="Consolas" w:eastAsia="Consolas" w:hAnsi="Consolas" w:cs="Consolas"/>
          <w:sz w:val="22"/>
          <w:szCs w:val="22"/>
        </w:rPr>
        <w:t xml:space="preserve">(A))    </w:t>
      </w:r>
    </w:p>
    <w:p w14:paraId="206B47E2" w14:textId="434D56BD" w:rsidR="3828B7E2" w:rsidRDefault="3828B7E2" w:rsidP="3828B7E2">
      <w:r w:rsidRPr="3828B7E2">
        <w:rPr>
          <w:rFonts w:ascii="Consolas" w:eastAsia="Consolas" w:hAnsi="Consolas" w:cs="Consolas"/>
          <w:sz w:val="22"/>
          <w:szCs w:val="22"/>
        </w:rPr>
        <w:t xml:space="preserve">                for i from 0 to </w:t>
      </w:r>
      <w:proofErr w:type="spellStart"/>
      <w:r w:rsidRPr="3828B7E2">
        <w:rPr>
          <w:rFonts w:ascii="Consolas" w:eastAsia="Consolas" w:hAnsi="Consolas" w:cs="Consolas"/>
          <w:sz w:val="22"/>
          <w:szCs w:val="22"/>
        </w:rPr>
        <w:t>len</w:t>
      </w:r>
      <w:proofErr w:type="spellEnd"/>
      <w:r w:rsidRPr="3828B7E2">
        <w:rPr>
          <w:rFonts w:ascii="Consolas" w:eastAsia="Consolas" w:hAnsi="Consolas" w:cs="Consolas"/>
          <w:sz w:val="22"/>
          <w:szCs w:val="22"/>
        </w:rPr>
        <w:t>(A):</w:t>
      </w:r>
    </w:p>
    <w:p w14:paraId="5FCB00DA" w14:textId="4EEA0216" w:rsidR="3828B7E2" w:rsidRDefault="3828B7E2" w:rsidP="3828B7E2">
      <w:r w:rsidRPr="3828B7E2">
        <w:rPr>
          <w:rFonts w:ascii="Consolas" w:eastAsia="Consolas" w:hAnsi="Consolas" w:cs="Consolas"/>
          <w:sz w:val="22"/>
          <w:szCs w:val="22"/>
        </w:rPr>
        <w:t xml:space="preserve">                   if A(i) &lt; B(i):</w:t>
      </w:r>
    </w:p>
    <w:p w14:paraId="2A90E2D9" w14:textId="3E8301F2" w:rsidR="3828B7E2" w:rsidRDefault="3828B7E2" w:rsidP="3828B7E2">
      <w:r w:rsidRPr="3828B7E2">
        <w:rPr>
          <w:rFonts w:ascii="Consolas" w:eastAsia="Consolas" w:hAnsi="Consolas" w:cs="Consolas"/>
          <w:sz w:val="22"/>
          <w:szCs w:val="22"/>
        </w:rPr>
        <w:t xml:space="preserve">                      C(i) = B(i)</w:t>
      </w:r>
    </w:p>
    <w:p w14:paraId="703B1AF6" w14:textId="2DCF57F7" w:rsidR="3828B7E2" w:rsidRDefault="3828B7E2" w:rsidP="3828B7E2">
      <w:r w:rsidRPr="3828B7E2">
        <w:rPr>
          <w:rFonts w:ascii="Consolas" w:eastAsia="Consolas" w:hAnsi="Consolas" w:cs="Consolas"/>
          <w:sz w:val="22"/>
          <w:szCs w:val="22"/>
        </w:rPr>
        <w:t xml:space="preserve">                   else:</w:t>
      </w:r>
    </w:p>
    <w:p w14:paraId="658F9EA9" w14:textId="14B982E0" w:rsidR="3828B7E2" w:rsidRDefault="3828B7E2" w:rsidP="3828B7E2">
      <w:r w:rsidRPr="3828B7E2">
        <w:rPr>
          <w:rFonts w:ascii="Consolas" w:eastAsia="Consolas" w:hAnsi="Consolas" w:cs="Consolas"/>
          <w:sz w:val="22"/>
          <w:szCs w:val="22"/>
        </w:rPr>
        <w:t xml:space="preserve">                      C(i) = A(i)</w:t>
      </w:r>
    </w:p>
    <w:p w14:paraId="1529C22F" w14:textId="32FFC8F1" w:rsidR="3828B7E2" w:rsidRDefault="3828B7E2" w:rsidP="3828B7E2">
      <w:r w:rsidRPr="3828B7E2">
        <w:rPr>
          <w:rFonts w:ascii="Consolas" w:eastAsia="Consolas" w:hAnsi="Consolas" w:cs="Consolas"/>
          <w:sz w:val="22"/>
          <w:szCs w:val="22"/>
        </w:rPr>
        <w:t xml:space="preserve">             else:</w:t>
      </w:r>
    </w:p>
    <w:p w14:paraId="1A73F770" w14:textId="2FE7D759" w:rsidR="3828B7E2" w:rsidRDefault="3828B7E2" w:rsidP="3828B7E2">
      <w:r w:rsidRPr="3828B7E2">
        <w:rPr>
          <w:rFonts w:ascii="Consolas" w:eastAsia="Consolas" w:hAnsi="Consolas" w:cs="Consolas"/>
          <w:sz w:val="22"/>
          <w:szCs w:val="22"/>
        </w:rPr>
        <w:t xml:space="preserve">                C = list(</w:t>
      </w:r>
      <w:proofErr w:type="spellStart"/>
      <w:r w:rsidRPr="3828B7E2">
        <w:rPr>
          <w:rFonts w:ascii="Consolas" w:eastAsia="Consolas" w:hAnsi="Consolas" w:cs="Consolas"/>
          <w:sz w:val="22"/>
          <w:szCs w:val="22"/>
        </w:rPr>
        <w:t>len</w:t>
      </w:r>
      <w:proofErr w:type="spellEnd"/>
      <w:r w:rsidRPr="3828B7E2">
        <w:rPr>
          <w:rFonts w:ascii="Consolas" w:eastAsia="Consolas" w:hAnsi="Consolas" w:cs="Consolas"/>
          <w:sz w:val="22"/>
          <w:szCs w:val="22"/>
        </w:rPr>
        <w:t>(B))</w:t>
      </w:r>
    </w:p>
    <w:p w14:paraId="6F7F4E56" w14:textId="7ADE19E7" w:rsidR="3828B7E2" w:rsidRDefault="3828B7E2" w:rsidP="3828B7E2">
      <w:r w:rsidRPr="3828B7E2">
        <w:rPr>
          <w:rFonts w:ascii="Consolas" w:eastAsia="Consolas" w:hAnsi="Consolas" w:cs="Consolas"/>
          <w:sz w:val="22"/>
          <w:szCs w:val="22"/>
        </w:rPr>
        <w:t xml:space="preserve">                for i from 0 to </w:t>
      </w:r>
      <w:proofErr w:type="spellStart"/>
      <w:r w:rsidRPr="3828B7E2">
        <w:rPr>
          <w:rFonts w:ascii="Consolas" w:eastAsia="Consolas" w:hAnsi="Consolas" w:cs="Consolas"/>
          <w:sz w:val="22"/>
          <w:szCs w:val="22"/>
        </w:rPr>
        <w:t>len</w:t>
      </w:r>
      <w:proofErr w:type="spellEnd"/>
      <w:r w:rsidRPr="3828B7E2">
        <w:rPr>
          <w:rFonts w:ascii="Consolas" w:eastAsia="Consolas" w:hAnsi="Consolas" w:cs="Consolas"/>
          <w:sz w:val="22"/>
          <w:szCs w:val="22"/>
        </w:rPr>
        <w:t>(B):</w:t>
      </w:r>
    </w:p>
    <w:p w14:paraId="34A1D243" w14:textId="16477790" w:rsidR="3828B7E2" w:rsidRDefault="3828B7E2" w:rsidP="3828B7E2">
      <w:r w:rsidRPr="3828B7E2">
        <w:rPr>
          <w:rFonts w:ascii="Consolas" w:eastAsia="Consolas" w:hAnsi="Consolas" w:cs="Consolas"/>
          <w:sz w:val="22"/>
          <w:szCs w:val="22"/>
        </w:rPr>
        <w:t xml:space="preserve">                   if A(i) &lt; B(i):</w:t>
      </w:r>
    </w:p>
    <w:p w14:paraId="6E7D8B05" w14:textId="7A75E5A2" w:rsidR="3828B7E2" w:rsidRDefault="3828B7E2" w:rsidP="3828B7E2">
      <w:r w:rsidRPr="3828B7E2">
        <w:rPr>
          <w:rFonts w:ascii="Consolas" w:eastAsia="Consolas" w:hAnsi="Consolas" w:cs="Consolas"/>
          <w:sz w:val="22"/>
          <w:szCs w:val="22"/>
        </w:rPr>
        <w:t xml:space="preserve">                      C(i) = B(i)</w:t>
      </w:r>
    </w:p>
    <w:p w14:paraId="76B9723A" w14:textId="7A916E46" w:rsidR="3828B7E2" w:rsidRDefault="3828B7E2" w:rsidP="3828B7E2">
      <w:r w:rsidRPr="3828B7E2">
        <w:rPr>
          <w:rFonts w:ascii="Consolas" w:eastAsia="Consolas" w:hAnsi="Consolas" w:cs="Consolas"/>
          <w:sz w:val="22"/>
          <w:szCs w:val="22"/>
        </w:rPr>
        <w:t xml:space="preserve">                   else:</w:t>
      </w:r>
    </w:p>
    <w:p w14:paraId="62857E0F" w14:textId="1382EDCA" w:rsidR="3828B7E2" w:rsidRDefault="3828B7E2" w:rsidP="3828B7E2">
      <w:r w:rsidRPr="3828B7E2">
        <w:rPr>
          <w:rFonts w:ascii="Consolas" w:eastAsia="Consolas" w:hAnsi="Consolas" w:cs="Consolas"/>
          <w:sz w:val="22"/>
          <w:szCs w:val="22"/>
        </w:rPr>
        <w:t xml:space="preserve">                      C(i) = A(i)</w:t>
      </w:r>
    </w:p>
    <w:p w14:paraId="54092EEE" w14:textId="0CA874CB" w:rsidR="3828B7E2" w:rsidRDefault="3828B7E2" w:rsidP="3828B7E2">
      <w:pPr>
        <w:spacing w:after="60"/>
      </w:pPr>
      <w:r w:rsidRPr="3828B7E2">
        <w:rPr>
          <w:rFonts w:ascii="Courier New" w:eastAsia="Courier New" w:hAnsi="Courier New" w:cs="Courier New"/>
          <w:sz w:val="22"/>
          <w:szCs w:val="22"/>
        </w:rPr>
        <w:t xml:space="preserve">                          </w:t>
      </w:r>
    </w:p>
    <w:p w14:paraId="6C98112A" w14:textId="355C0192" w:rsidR="3828B7E2" w:rsidRDefault="3828B7E2" w:rsidP="3828B7E2"/>
    <w:p w14:paraId="68ABF509" w14:textId="2E9B5A6C" w:rsidR="3828B7E2" w:rsidRDefault="3828B7E2" w:rsidP="3828B7E2"/>
    <w:p w14:paraId="281F2B6A" w14:textId="6A9A5AE5" w:rsidR="3828B7E2" w:rsidRDefault="3828B7E2" w:rsidP="3828B7E2"/>
    <w:p w14:paraId="173CDC80" w14:textId="2574703E" w:rsidR="3828B7E2" w:rsidRDefault="3828B7E2" w:rsidP="3828B7E2"/>
    <w:p w14:paraId="5AD01AEB" w14:textId="6713169F" w:rsidR="3828B7E2" w:rsidRDefault="3828B7E2" w:rsidP="3828B7E2"/>
    <w:p w14:paraId="0B7BF9FC" w14:textId="7DB61958" w:rsidR="3828B7E2" w:rsidRDefault="3828B7E2" w:rsidP="3828B7E2"/>
    <w:p w14:paraId="3549ADBB" w14:textId="236ED2EC" w:rsidR="3828B7E2" w:rsidRDefault="3828B7E2" w:rsidP="3828B7E2"/>
    <w:p w14:paraId="031A0269" w14:textId="507D2E56" w:rsidR="3828B7E2" w:rsidRDefault="3828B7E2" w:rsidP="3828B7E2"/>
    <w:p w14:paraId="30985520" w14:textId="445EC40C" w:rsidR="3828B7E2" w:rsidRDefault="3828B7E2" w:rsidP="3828B7E2"/>
    <w:p w14:paraId="2FCD69D0" w14:textId="6D8D1DEC" w:rsidR="3828B7E2" w:rsidRDefault="3828B7E2" w:rsidP="3828B7E2"/>
    <w:p w14:paraId="59C81EBE" w14:textId="418BEA92" w:rsidR="3828B7E2" w:rsidRDefault="3828B7E2" w:rsidP="3828B7E2"/>
    <w:p w14:paraId="11540877" w14:textId="71D07D50" w:rsidR="3828B7E2" w:rsidRDefault="3828B7E2" w:rsidP="3828B7E2"/>
    <w:p w14:paraId="7F9EE676" w14:textId="2C0CD4AE" w:rsidR="3828B7E2" w:rsidRDefault="3828B7E2" w:rsidP="3828B7E2"/>
    <w:p w14:paraId="1DF9A828" w14:textId="68B1CCFC" w:rsidR="3828B7E2" w:rsidRDefault="3828B7E2" w:rsidP="3828B7E2"/>
    <w:p w14:paraId="66C29C0F" w14:textId="4DEA025E" w:rsidR="3828B7E2" w:rsidRDefault="3828B7E2" w:rsidP="3828B7E2"/>
    <w:p w14:paraId="338ACF55" w14:textId="4A7DF293" w:rsidR="3828B7E2" w:rsidRDefault="3828B7E2" w:rsidP="3828B7E2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3828B7E2">
        <w:rPr>
          <w:sz w:val="22"/>
          <w:szCs w:val="22"/>
        </w:rPr>
        <w:t xml:space="preserve">  (3 points) Consider the following pseudocode snippet.  What will the following function calls return?</w:t>
      </w:r>
    </w:p>
    <w:p w14:paraId="7288C7EC" w14:textId="0DAD5B2A" w:rsidR="3828B7E2" w:rsidRDefault="3828B7E2" w:rsidP="3828B7E2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3828B7E2">
        <w:rPr>
          <w:sz w:val="22"/>
          <w:szCs w:val="22"/>
        </w:rPr>
        <w:t xml:space="preserve">  </w:t>
      </w:r>
      <w:proofErr w:type="gramStart"/>
      <w:r w:rsidRPr="3828B7E2">
        <w:rPr>
          <w:rFonts w:ascii="Consolas" w:eastAsia="Consolas" w:hAnsi="Consolas" w:cs="Consolas"/>
          <w:sz w:val="22"/>
          <w:szCs w:val="22"/>
        </w:rPr>
        <w:t>recursive(</w:t>
      </w:r>
      <w:proofErr w:type="gramEnd"/>
      <w:r w:rsidRPr="3828B7E2">
        <w:rPr>
          <w:rFonts w:ascii="Consolas" w:eastAsia="Consolas" w:hAnsi="Consolas" w:cs="Consolas"/>
          <w:sz w:val="22"/>
          <w:szCs w:val="22"/>
        </w:rPr>
        <w:t>7,3)</w:t>
      </w:r>
    </w:p>
    <w:p w14:paraId="165E0C5A" w14:textId="2E21DA43" w:rsidR="3828B7E2" w:rsidRDefault="3828B7E2" w:rsidP="3828B7E2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3828B7E2">
        <w:rPr>
          <w:rFonts w:ascii="Consolas" w:eastAsia="Consolas" w:hAnsi="Consolas" w:cs="Consolas"/>
          <w:sz w:val="22"/>
          <w:szCs w:val="22"/>
        </w:rPr>
        <w:t xml:space="preserve"> </w:t>
      </w:r>
      <w:proofErr w:type="gramStart"/>
      <w:r w:rsidRPr="3828B7E2">
        <w:rPr>
          <w:rFonts w:ascii="Consolas" w:eastAsia="Consolas" w:hAnsi="Consolas" w:cs="Consolas"/>
          <w:sz w:val="22"/>
          <w:szCs w:val="22"/>
        </w:rPr>
        <w:t>recursive(</w:t>
      </w:r>
      <w:proofErr w:type="gramEnd"/>
      <w:r w:rsidRPr="3828B7E2">
        <w:rPr>
          <w:rFonts w:ascii="Consolas" w:eastAsia="Consolas" w:hAnsi="Consolas" w:cs="Consolas"/>
          <w:sz w:val="22"/>
          <w:szCs w:val="22"/>
        </w:rPr>
        <w:t>7,4)</w:t>
      </w:r>
    </w:p>
    <w:p w14:paraId="2A6A8B0B" w14:textId="7C01B61B" w:rsidR="3828B7E2" w:rsidRDefault="3828B7E2" w:rsidP="3828B7E2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3828B7E2">
        <w:rPr>
          <w:rFonts w:ascii="Consolas" w:eastAsia="Consolas" w:hAnsi="Consolas" w:cs="Consolas"/>
          <w:sz w:val="22"/>
          <w:szCs w:val="22"/>
        </w:rPr>
        <w:t xml:space="preserve"> </w:t>
      </w:r>
      <w:proofErr w:type="gramStart"/>
      <w:r w:rsidRPr="3828B7E2">
        <w:rPr>
          <w:rFonts w:ascii="Consolas" w:eastAsia="Consolas" w:hAnsi="Consolas" w:cs="Consolas"/>
          <w:sz w:val="22"/>
          <w:szCs w:val="22"/>
        </w:rPr>
        <w:t>recursive(</w:t>
      </w:r>
      <w:proofErr w:type="gramEnd"/>
      <w:r w:rsidRPr="3828B7E2">
        <w:rPr>
          <w:rFonts w:ascii="Consolas" w:eastAsia="Consolas" w:hAnsi="Consolas" w:cs="Consolas"/>
          <w:sz w:val="22"/>
          <w:szCs w:val="22"/>
        </w:rPr>
        <w:t>7,-1)</w:t>
      </w:r>
    </w:p>
    <w:p w14:paraId="2453E348" w14:textId="17B8B5E6" w:rsidR="3828B7E2" w:rsidRDefault="3828B7E2" w:rsidP="3828B7E2"/>
    <w:p w14:paraId="0EA6C71D" w14:textId="69E35B1A" w:rsidR="3828B7E2" w:rsidRDefault="3828B7E2" w:rsidP="3828B7E2">
      <w:r w:rsidRPr="3828B7E2">
        <w:rPr>
          <w:sz w:val="22"/>
          <w:szCs w:val="22"/>
        </w:rPr>
        <w:t xml:space="preserve">           </w:t>
      </w:r>
      <w:proofErr w:type="gramStart"/>
      <w:r w:rsidRPr="3828B7E2">
        <w:rPr>
          <w:sz w:val="22"/>
          <w:szCs w:val="22"/>
        </w:rPr>
        <w:t>d</w:t>
      </w:r>
      <w:r w:rsidRPr="3828B7E2">
        <w:rPr>
          <w:rFonts w:ascii="Consolas" w:eastAsia="Consolas" w:hAnsi="Consolas" w:cs="Consolas"/>
          <w:sz w:val="22"/>
          <w:szCs w:val="22"/>
        </w:rPr>
        <w:t xml:space="preserve">ef </w:t>
      </w:r>
      <w:r w:rsidRPr="3828B7E2">
        <w:rPr>
          <w:sz w:val="22"/>
          <w:szCs w:val="22"/>
        </w:rPr>
        <w:t xml:space="preserve"> r</w:t>
      </w:r>
      <w:r w:rsidRPr="3828B7E2">
        <w:rPr>
          <w:rFonts w:ascii="Consolas" w:eastAsia="Consolas" w:hAnsi="Consolas" w:cs="Consolas"/>
          <w:sz w:val="22"/>
          <w:szCs w:val="22"/>
        </w:rPr>
        <w:t>ecursive</w:t>
      </w:r>
      <w:proofErr w:type="gramEnd"/>
      <w:r w:rsidRPr="3828B7E2">
        <w:rPr>
          <w:rFonts w:ascii="Consolas" w:eastAsia="Consolas" w:hAnsi="Consolas" w:cs="Consolas"/>
          <w:sz w:val="22"/>
          <w:szCs w:val="22"/>
        </w:rPr>
        <w:t>(x, a):</w:t>
      </w:r>
    </w:p>
    <w:p w14:paraId="49249093" w14:textId="4AFA6E22" w:rsidR="3828B7E2" w:rsidRDefault="3828B7E2" w:rsidP="3828B7E2">
      <w:r w:rsidRPr="3828B7E2">
        <w:rPr>
          <w:rFonts w:ascii="Consolas" w:eastAsia="Consolas" w:hAnsi="Consolas" w:cs="Consolas"/>
          <w:sz w:val="22"/>
          <w:szCs w:val="22"/>
        </w:rPr>
        <w:t xml:space="preserve">       if a is 0:</w:t>
      </w:r>
    </w:p>
    <w:p w14:paraId="33B085D6" w14:textId="0E05812A" w:rsidR="3828B7E2" w:rsidRDefault="3828B7E2" w:rsidP="3828B7E2">
      <w:r w:rsidRPr="3828B7E2">
        <w:rPr>
          <w:rFonts w:ascii="Consolas" w:eastAsia="Consolas" w:hAnsi="Consolas" w:cs="Consolas"/>
          <w:sz w:val="22"/>
          <w:szCs w:val="22"/>
        </w:rPr>
        <w:t xml:space="preserve">           return 1                             </w:t>
      </w:r>
    </w:p>
    <w:p w14:paraId="373BB61E" w14:textId="5356727F" w:rsidR="3828B7E2" w:rsidRDefault="3828B7E2" w:rsidP="3828B7E2">
      <w:r w:rsidRPr="3828B7E2">
        <w:rPr>
          <w:rFonts w:ascii="Consolas" w:eastAsia="Consolas" w:hAnsi="Consolas" w:cs="Consolas"/>
          <w:sz w:val="22"/>
          <w:szCs w:val="22"/>
        </w:rPr>
        <w:t xml:space="preserve">       if a is odd:</w:t>
      </w:r>
    </w:p>
    <w:p w14:paraId="20AE9D78" w14:textId="31190BDF" w:rsidR="3828B7E2" w:rsidRDefault="3828B7E2" w:rsidP="3828B7E2">
      <w:r w:rsidRPr="3828B7E2">
        <w:rPr>
          <w:rFonts w:ascii="Consolas" w:eastAsia="Consolas" w:hAnsi="Consolas" w:cs="Consolas"/>
          <w:sz w:val="22"/>
          <w:szCs w:val="22"/>
        </w:rPr>
        <w:t xml:space="preserve">            b = recursive(</w:t>
      </w:r>
      <w:proofErr w:type="gramStart"/>
      <w:r w:rsidRPr="3828B7E2">
        <w:rPr>
          <w:rFonts w:ascii="Consolas" w:eastAsia="Consolas" w:hAnsi="Consolas" w:cs="Consolas"/>
          <w:sz w:val="22"/>
          <w:szCs w:val="22"/>
        </w:rPr>
        <w:t>x,(</w:t>
      </w:r>
      <w:proofErr w:type="gramEnd"/>
      <w:r w:rsidRPr="3828B7E2">
        <w:rPr>
          <w:rFonts w:ascii="Consolas" w:eastAsia="Consolas" w:hAnsi="Consolas" w:cs="Consolas"/>
          <w:sz w:val="22"/>
          <w:szCs w:val="22"/>
        </w:rPr>
        <w:t>a-1)/2)</w:t>
      </w:r>
    </w:p>
    <w:p w14:paraId="502445A6" w14:textId="1F235D8D" w:rsidR="3828B7E2" w:rsidRDefault="3828B7E2" w:rsidP="3828B7E2">
      <w:pPr>
        <w:ind w:left="1440"/>
      </w:pPr>
      <w:r w:rsidRPr="3828B7E2">
        <w:rPr>
          <w:rFonts w:ascii="Consolas" w:eastAsia="Consolas" w:hAnsi="Consolas" w:cs="Consolas"/>
          <w:sz w:val="22"/>
          <w:szCs w:val="22"/>
        </w:rPr>
        <w:t>return a*b*b</w:t>
      </w:r>
    </w:p>
    <w:p w14:paraId="75976DCA" w14:textId="66F77492" w:rsidR="3828B7E2" w:rsidRDefault="3828B7E2" w:rsidP="3828B7E2">
      <w:pPr>
        <w:ind w:left="720"/>
      </w:pPr>
      <w:r w:rsidRPr="3828B7E2">
        <w:rPr>
          <w:rFonts w:ascii="Consolas" w:eastAsia="Consolas" w:hAnsi="Consolas" w:cs="Consolas"/>
          <w:sz w:val="22"/>
          <w:szCs w:val="22"/>
        </w:rPr>
        <w:t xml:space="preserve"> else: </w:t>
      </w:r>
    </w:p>
    <w:p w14:paraId="3B43E5A3" w14:textId="6BE6C7AF" w:rsidR="3828B7E2" w:rsidRDefault="3828B7E2" w:rsidP="3828B7E2">
      <w:pPr>
        <w:ind w:left="720"/>
      </w:pPr>
      <w:r w:rsidRPr="3828B7E2">
        <w:rPr>
          <w:rFonts w:ascii="Consolas" w:eastAsia="Consolas" w:hAnsi="Consolas" w:cs="Consolas"/>
          <w:sz w:val="22"/>
          <w:szCs w:val="22"/>
        </w:rPr>
        <w:t xml:space="preserve">      b = recursive(</w:t>
      </w:r>
      <w:proofErr w:type="spellStart"/>
      <w:proofErr w:type="gramStart"/>
      <w:r w:rsidRPr="3828B7E2">
        <w:rPr>
          <w:rFonts w:ascii="Consolas" w:eastAsia="Consolas" w:hAnsi="Consolas" w:cs="Consolas"/>
          <w:sz w:val="22"/>
          <w:szCs w:val="22"/>
        </w:rPr>
        <w:t>x,a</w:t>
      </w:r>
      <w:proofErr w:type="spellEnd"/>
      <w:proofErr w:type="gramEnd"/>
      <w:r w:rsidRPr="3828B7E2">
        <w:rPr>
          <w:rFonts w:ascii="Consolas" w:eastAsia="Consolas" w:hAnsi="Consolas" w:cs="Consolas"/>
          <w:sz w:val="22"/>
          <w:szCs w:val="22"/>
        </w:rPr>
        <w:t>/2)</w:t>
      </w:r>
    </w:p>
    <w:p w14:paraId="33B2F586" w14:textId="473DBEDE" w:rsidR="3828B7E2" w:rsidRDefault="3828B7E2" w:rsidP="3828B7E2">
      <w:pPr>
        <w:ind w:left="720"/>
      </w:pPr>
      <w:r w:rsidRPr="3828B7E2">
        <w:rPr>
          <w:rFonts w:ascii="Consolas" w:eastAsia="Consolas" w:hAnsi="Consolas" w:cs="Consolas"/>
          <w:sz w:val="22"/>
          <w:szCs w:val="22"/>
        </w:rPr>
        <w:t xml:space="preserve">      return b*b                                                 </w:t>
      </w:r>
    </w:p>
    <w:p w14:paraId="56A0C0ED" w14:textId="77777777" w:rsidR="007516E7" w:rsidRDefault="007516E7" w:rsidP="007516E7"/>
    <w:p w14:paraId="6F3BEF82" w14:textId="59A0EBE6" w:rsidR="3828B7E2" w:rsidRPr="007516E7" w:rsidRDefault="007516E7" w:rsidP="007516E7">
      <w:pPr>
        <w:pStyle w:val="ListParagraph"/>
        <w:numPr>
          <w:ilvl w:val="0"/>
          <w:numId w:val="10"/>
        </w:numPr>
        <w:rPr>
          <w:sz w:val="22"/>
        </w:rPr>
      </w:pPr>
      <w:r>
        <w:rPr>
          <w:sz w:val="22"/>
        </w:rPr>
        <w:t xml:space="preserve"> </w:t>
      </w:r>
      <w:r w:rsidRPr="007516E7">
        <w:rPr>
          <w:sz w:val="22"/>
        </w:rPr>
        <w:t>(1 + 1 = 2 points) Describe in words what the following common Linux would output?</w:t>
      </w:r>
    </w:p>
    <w:p w14:paraId="1A6DECA2" w14:textId="746D154D" w:rsidR="007516E7" w:rsidRPr="007516E7" w:rsidRDefault="007516E7" w:rsidP="3828B7E2">
      <w:pPr>
        <w:rPr>
          <w:sz w:val="22"/>
        </w:rPr>
      </w:pPr>
      <w:r>
        <w:rPr>
          <w:sz w:val="22"/>
        </w:rPr>
        <w:t xml:space="preserve"> </w:t>
      </w:r>
    </w:p>
    <w:p w14:paraId="027A8AB1" w14:textId="2A8F8117" w:rsidR="3828B7E2" w:rsidRPr="00112321" w:rsidRDefault="007516E7" w:rsidP="007516E7">
      <w:pPr>
        <w:pStyle w:val="ListParagraph"/>
        <w:numPr>
          <w:ilvl w:val="0"/>
          <w:numId w:val="13"/>
        </w:numPr>
        <w:rPr>
          <w:rFonts w:ascii="Consolas" w:hAnsi="Consolas"/>
          <w:sz w:val="22"/>
        </w:rPr>
      </w:pPr>
      <w:r w:rsidRPr="00112321">
        <w:rPr>
          <w:rFonts w:ascii="Consolas" w:hAnsi="Consolas"/>
          <w:sz w:val="22"/>
        </w:rPr>
        <w:t>ls</w:t>
      </w:r>
    </w:p>
    <w:p w14:paraId="5424E78D" w14:textId="1AA83CD9" w:rsidR="007516E7" w:rsidRPr="00112321" w:rsidRDefault="007516E7" w:rsidP="007516E7">
      <w:pPr>
        <w:pStyle w:val="ListParagraph"/>
        <w:numPr>
          <w:ilvl w:val="0"/>
          <w:numId w:val="13"/>
        </w:numPr>
        <w:rPr>
          <w:rFonts w:ascii="Consolas" w:hAnsi="Consolas"/>
          <w:sz w:val="22"/>
        </w:rPr>
      </w:pPr>
      <w:proofErr w:type="spellStart"/>
      <w:r w:rsidRPr="00112321">
        <w:rPr>
          <w:rFonts w:ascii="Consolas" w:hAnsi="Consolas"/>
          <w:sz w:val="22"/>
        </w:rPr>
        <w:t>grep</w:t>
      </w:r>
      <w:proofErr w:type="spellEnd"/>
      <w:r w:rsidRPr="00112321">
        <w:rPr>
          <w:rFonts w:ascii="Consolas" w:hAnsi="Consolas"/>
          <w:sz w:val="22"/>
        </w:rPr>
        <w:t xml:space="preserve"> “and” </w:t>
      </w:r>
      <w:proofErr w:type="spellStart"/>
      <w:r w:rsidRPr="00112321">
        <w:rPr>
          <w:rFonts w:ascii="Consolas" w:hAnsi="Consolas"/>
          <w:sz w:val="22"/>
        </w:rPr>
        <w:t>names.tex</w:t>
      </w:r>
      <w:proofErr w:type="spellEnd"/>
    </w:p>
    <w:p w14:paraId="6A9122DF" w14:textId="3CA63CE1" w:rsidR="3828B7E2" w:rsidRDefault="3828B7E2" w:rsidP="3828B7E2"/>
    <w:p w14:paraId="0E599472" w14:textId="01EB1B1D" w:rsidR="3828B7E2" w:rsidRDefault="3828B7E2" w:rsidP="3828B7E2"/>
    <w:p w14:paraId="51FB5F96" w14:textId="709E6BDC" w:rsidR="3828B7E2" w:rsidRDefault="3828B7E2" w:rsidP="3828B7E2"/>
    <w:p w14:paraId="2D625B94" w14:textId="5155B7C8" w:rsidR="3828B7E2" w:rsidRDefault="3828B7E2" w:rsidP="3828B7E2">
      <w:pPr>
        <w:pStyle w:val="ListParagraph"/>
      </w:pPr>
    </w:p>
    <w:sectPr w:rsidR="3828B7E2" w:rsidSect="006660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4938"/>
    <w:multiLevelType w:val="hybridMultilevel"/>
    <w:tmpl w:val="69208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12B47"/>
    <w:multiLevelType w:val="hybridMultilevel"/>
    <w:tmpl w:val="E0A84F70"/>
    <w:lvl w:ilvl="0" w:tplc="C6BA8BB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F667E"/>
    <w:multiLevelType w:val="hybridMultilevel"/>
    <w:tmpl w:val="155A7F3A"/>
    <w:lvl w:ilvl="0" w:tplc="2C1E06A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70D7B"/>
    <w:multiLevelType w:val="hybridMultilevel"/>
    <w:tmpl w:val="F044F00A"/>
    <w:lvl w:ilvl="0" w:tplc="77149BD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1F0BEE"/>
    <w:multiLevelType w:val="hybridMultilevel"/>
    <w:tmpl w:val="D17AB5D6"/>
    <w:lvl w:ilvl="0" w:tplc="C6BA8BB4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30250C"/>
    <w:multiLevelType w:val="hybridMultilevel"/>
    <w:tmpl w:val="5080A11A"/>
    <w:lvl w:ilvl="0" w:tplc="C93A41B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241E20"/>
    <w:multiLevelType w:val="hybridMultilevel"/>
    <w:tmpl w:val="2A6E09E8"/>
    <w:lvl w:ilvl="0" w:tplc="0D38765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B0135"/>
    <w:multiLevelType w:val="hybridMultilevel"/>
    <w:tmpl w:val="FAF2BED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54255C"/>
    <w:multiLevelType w:val="hybridMultilevel"/>
    <w:tmpl w:val="C1D6D2AA"/>
    <w:lvl w:ilvl="0" w:tplc="4E545436">
      <w:start w:val="1"/>
      <w:numFmt w:val="decimal"/>
      <w:lvlText w:val="%1."/>
      <w:lvlJc w:val="left"/>
      <w:pPr>
        <w:ind w:left="720" w:hanging="360"/>
      </w:pPr>
    </w:lvl>
    <w:lvl w:ilvl="1" w:tplc="179878BE">
      <w:start w:val="1"/>
      <w:numFmt w:val="lowerLetter"/>
      <w:lvlText w:val="%2."/>
      <w:lvlJc w:val="left"/>
      <w:pPr>
        <w:ind w:left="1440" w:hanging="360"/>
      </w:pPr>
    </w:lvl>
    <w:lvl w:ilvl="2" w:tplc="A3AA524C">
      <w:start w:val="1"/>
      <w:numFmt w:val="lowerRoman"/>
      <w:lvlText w:val="%3."/>
      <w:lvlJc w:val="right"/>
      <w:pPr>
        <w:ind w:left="2160" w:hanging="180"/>
      </w:pPr>
    </w:lvl>
    <w:lvl w:ilvl="3" w:tplc="BC6C0FAA">
      <w:start w:val="1"/>
      <w:numFmt w:val="decimal"/>
      <w:lvlText w:val="%4."/>
      <w:lvlJc w:val="left"/>
      <w:pPr>
        <w:ind w:left="2880" w:hanging="360"/>
      </w:pPr>
    </w:lvl>
    <w:lvl w:ilvl="4" w:tplc="6AE65BC0">
      <w:start w:val="1"/>
      <w:numFmt w:val="lowerLetter"/>
      <w:lvlText w:val="%5."/>
      <w:lvlJc w:val="left"/>
      <w:pPr>
        <w:ind w:left="3600" w:hanging="360"/>
      </w:pPr>
    </w:lvl>
    <w:lvl w:ilvl="5" w:tplc="5EB4B23C">
      <w:start w:val="1"/>
      <w:numFmt w:val="lowerRoman"/>
      <w:lvlText w:val="%6."/>
      <w:lvlJc w:val="right"/>
      <w:pPr>
        <w:ind w:left="4320" w:hanging="180"/>
      </w:pPr>
    </w:lvl>
    <w:lvl w:ilvl="6" w:tplc="2DFA1AB6">
      <w:start w:val="1"/>
      <w:numFmt w:val="decimal"/>
      <w:lvlText w:val="%7."/>
      <w:lvlJc w:val="left"/>
      <w:pPr>
        <w:ind w:left="5040" w:hanging="360"/>
      </w:pPr>
    </w:lvl>
    <w:lvl w:ilvl="7" w:tplc="402ADFBA">
      <w:start w:val="1"/>
      <w:numFmt w:val="lowerLetter"/>
      <w:lvlText w:val="%8."/>
      <w:lvlJc w:val="left"/>
      <w:pPr>
        <w:ind w:left="5760" w:hanging="360"/>
      </w:pPr>
    </w:lvl>
    <w:lvl w:ilvl="8" w:tplc="6C463F3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61EC4"/>
    <w:multiLevelType w:val="hybridMultilevel"/>
    <w:tmpl w:val="B1F81D3E"/>
    <w:lvl w:ilvl="0" w:tplc="94BA382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2167BF"/>
    <w:multiLevelType w:val="hybridMultilevel"/>
    <w:tmpl w:val="CC2656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A2476A"/>
    <w:multiLevelType w:val="hybridMultilevel"/>
    <w:tmpl w:val="E6F4E3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57735E"/>
    <w:multiLevelType w:val="hybridMultilevel"/>
    <w:tmpl w:val="810AD7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452981"/>
    <w:multiLevelType w:val="hybridMultilevel"/>
    <w:tmpl w:val="A8CE5F48"/>
    <w:lvl w:ilvl="0" w:tplc="C93A41B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9"/>
  </w:num>
  <w:num w:numId="8">
    <w:abstractNumId w:val="1"/>
  </w:num>
  <w:num w:numId="9">
    <w:abstractNumId w:val="4"/>
  </w:num>
  <w:num w:numId="10">
    <w:abstractNumId w:val="11"/>
  </w:num>
  <w:num w:numId="11">
    <w:abstractNumId w:val="10"/>
  </w:num>
  <w:num w:numId="12">
    <w:abstractNumId w:val="13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38F"/>
    <w:rsid w:val="00112321"/>
    <w:rsid w:val="00141B6A"/>
    <w:rsid w:val="001644A8"/>
    <w:rsid w:val="005D6392"/>
    <w:rsid w:val="00666028"/>
    <w:rsid w:val="006D5550"/>
    <w:rsid w:val="007516E7"/>
    <w:rsid w:val="00B2238F"/>
    <w:rsid w:val="00BD01FE"/>
    <w:rsid w:val="00BE12CB"/>
    <w:rsid w:val="00E52EB1"/>
    <w:rsid w:val="0E82C52F"/>
    <w:rsid w:val="3828B7E2"/>
    <w:rsid w:val="3E56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AF0C25"/>
  <w14:defaultImageDpi w14:val="300"/>
  <w15:docId w15:val="{9EA02184-8EBC-4B74-AD07-27D5320E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238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223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1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6913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9637D10B</Template>
  <TotalTime>0</TotalTime>
  <Pages>4</Pages>
  <Words>591</Words>
  <Characters>3369</Characters>
  <Application>Microsoft Office Word</Application>
  <DocSecurity>4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 University</Company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Kaeli</dc:creator>
  <cp:keywords/>
  <dc:description/>
  <cp:lastModifiedBy>Danielle DiFazio</cp:lastModifiedBy>
  <cp:revision>2</cp:revision>
  <dcterms:created xsi:type="dcterms:W3CDTF">2017-11-03T19:59:00Z</dcterms:created>
  <dcterms:modified xsi:type="dcterms:W3CDTF">2017-11-03T19:59:00Z</dcterms:modified>
</cp:coreProperties>
</file>