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5CB56" w14:textId="4A9EE32B" w:rsidR="000E2077" w:rsidRPr="009701E4" w:rsidRDefault="009701E4" w:rsidP="009701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9701E4">
        <w:rPr>
          <w:rFonts w:ascii="Times New Roman" w:hAnsi="Times New Roman" w:cs="Times New Roman"/>
          <w:b/>
          <w:sz w:val="36"/>
        </w:rPr>
        <w:t>Quiz on Probability, Statistics and Linear Algebra</w:t>
      </w:r>
    </w:p>
    <w:p w14:paraId="3B5B7D20" w14:textId="77777777" w:rsidR="009701E4" w:rsidRDefault="009701E4" w:rsidP="000E2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DC0EC4" w14:textId="77777777" w:rsidR="009701E4" w:rsidRDefault="009701E4" w:rsidP="000E2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167664" w14:textId="77777777" w:rsidR="000E2077" w:rsidRDefault="00670D7E" w:rsidP="000E20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flip a fair coin 10 times.  You get 4 heads and 6 tails.  What is the probability of getting a head on your next coin flip?</w:t>
      </w:r>
    </w:p>
    <w:p w14:paraId="2FC88D21" w14:textId="77777777" w:rsidR="00E57CEB" w:rsidRDefault="00E57CEB" w:rsidP="00E57CE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DB0AAC" w14:textId="77777777" w:rsidR="00670D7E" w:rsidRDefault="00E57CEB" w:rsidP="000E20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distribution {-2, -1, 3, 3, 5, 6, 8, 10, 11}, what are the mean, median and standard deviation of the sample?</w:t>
      </w:r>
    </w:p>
    <w:p w14:paraId="2ACF1D2F" w14:textId="77777777" w:rsidR="003A42EE" w:rsidRPr="003A42EE" w:rsidRDefault="003A42EE" w:rsidP="003A4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D112E7" w14:textId="6809229B" w:rsidR="003A42EE" w:rsidRDefault="003A42EE" w:rsidP="000E20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value of the limit: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lim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A42EE">
        <w:rPr>
          <w:rFonts w:ascii="Times New Roman" w:hAnsi="Times New Roman" w:cs="Times New Roman"/>
          <w:u w:val="single"/>
        </w:rPr>
        <w:t>x</w:t>
      </w:r>
      <w:r w:rsidRPr="003A42EE">
        <w:rPr>
          <w:rFonts w:ascii="Times New Roman" w:hAnsi="Times New Roman" w:cs="Times New Roman"/>
          <w:u w:val="single"/>
          <w:vertAlign w:val="superscript"/>
        </w:rPr>
        <w:t>2</w:t>
      </w:r>
      <w:r w:rsidRPr="003A42EE">
        <w:rPr>
          <w:rFonts w:ascii="Times New Roman" w:hAnsi="Times New Roman" w:cs="Times New Roman"/>
          <w:u w:val="single"/>
        </w:rPr>
        <w:t xml:space="preserve"> – x - 2</w:t>
      </w:r>
    </w:p>
    <w:p w14:paraId="3E08D1D3" w14:textId="265A0F49" w:rsidR="003A42EE" w:rsidRPr="003A42EE" w:rsidRDefault="003A42EE" w:rsidP="003A42EE">
      <w:pPr>
        <w:widowControl w:val="0"/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3A42EE">
        <w:rPr>
          <w:rFonts w:ascii="Wingdings" w:hAnsi="Wingdings"/>
          <w:color w:val="000000"/>
          <w:sz w:val="14"/>
        </w:rPr>
        <w:t></w:t>
      </w:r>
      <w:r>
        <w:rPr>
          <w:rFonts w:ascii="Times New Roman" w:hAnsi="Times New Roman" w:cs="Times New Roman"/>
        </w:rPr>
        <w:t xml:space="preserve">2 </w:t>
      </w:r>
      <w:proofErr w:type="gramStart"/>
      <w:r>
        <w:rPr>
          <w:rFonts w:ascii="Times New Roman" w:hAnsi="Times New Roman" w:cs="Times New Roman"/>
        </w:rPr>
        <w:tab/>
        <w:t xml:space="preserve">  x</w:t>
      </w:r>
      <w:proofErr w:type="gramEnd"/>
      <w:r w:rsidRPr="003A42E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2x</w:t>
      </w:r>
    </w:p>
    <w:p w14:paraId="02C31414" w14:textId="77777777" w:rsidR="003A42EE" w:rsidRDefault="003A42EE" w:rsidP="003A42E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52CFA1" w14:textId="5FB37602" w:rsidR="003A42EE" w:rsidRDefault="003A42EE" w:rsidP="003A42E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0   </w:t>
      </w:r>
      <w:r>
        <w:rPr>
          <w:rFonts w:ascii="Times New Roman" w:hAnsi="Times New Roman" w:cs="Times New Roman"/>
        </w:rPr>
        <w:tab/>
        <w:t>b) -1</w:t>
      </w:r>
      <w:r>
        <w:rPr>
          <w:rFonts w:ascii="Times New Roman" w:hAnsi="Times New Roman" w:cs="Times New Roman"/>
        </w:rPr>
        <w:tab/>
        <w:t>c) 2</w:t>
      </w:r>
      <w:r>
        <w:rPr>
          <w:rFonts w:ascii="Times New Roman" w:hAnsi="Times New Roman" w:cs="Times New Roman"/>
        </w:rPr>
        <w:tab/>
        <w:t>d) infinity</w:t>
      </w:r>
      <w:r>
        <w:rPr>
          <w:rFonts w:ascii="Times New Roman" w:hAnsi="Times New Roman" w:cs="Times New Roman"/>
        </w:rPr>
        <w:tab/>
        <w:t>e) the limit does not exist</w:t>
      </w:r>
    </w:p>
    <w:p w14:paraId="5D354099" w14:textId="77777777" w:rsidR="00E57CEB" w:rsidRPr="00E57CEB" w:rsidRDefault="00E57CEB" w:rsidP="00E57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FC1ECC" w14:textId="77777777" w:rsidR="00C34AA2" w:rsidRDefault="000E2077" w:rsidP="000E20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E2077">
        <w:rPr>
          <w:rFonts w:ascii="Times New Roman" w:hAnsi="Times New Roman" w:cs="Times New Roman"/>
        </w:rPr>
        <w:t>The weatherman has predicted rain tomorrow. In recent years, it has rained only 73 days each year. When it actually rains, the weatherman correctly forecasts rain 70% of the time. When it does not rain, he incorrectly forecasts rain 30% of the time. What is the probability that it will rain tomorrow?</w:t>
      </w:r>
    </w:p>
    <w:p w14:paraId="0936638F" w14:textId="77777777" w:rsidR="000E2077" w:rsidRDefault="000E2077" w:rsidP="000E207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962A90" w14:textId="77777777" w:rsidR="000E2077" w:rsidRDefault="000E2077" w:rsidP="000E20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E2077">
        <w:rPr>
          <w:rFonts w:ascii="Times New Roman" w:hAnsi="Times New Roman" w:cs="Times New Roman"/>
        </w:rPr>
        <w:t>We are given that the probability density function (pdf) of a continuous random variable X is</w:t>
      </w:r>
      <w:r w:rsidR="00E57CEB">
        <w:rPr>
          <w:rFonts w:ascii="Times New Roman" w:hAnsi="Times New Roman" w:cs="Times New Roman"/>
        </w:rPr>
        <w:t xml:space="preserve">: </w:t>
      </w:r>
    </w:p>
    <w:p w14:paraId="49EB7FF9" w14:textId="77777777" w:rsidR="00E57CEB" w:rsidRPr="00E57CEB" w:rsidRDefault="00E57CEB" w:rsidP="00E57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994CFE" w14:textId="77777777" w:rsidR="00E57CEB" w:rsidRDefault="00E57CEB" w:rsidP="00E57CEB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4x   </w:t>
      </w:r>
      <w:r>
        <w:rPr>
          <w:rFonts w:ascii="Times New Roman" w:hAnsi="Times New Roman" w:cs="Times New Roman"/>
        </w:rPr>
        <w:tab/>
        <w:t>0 ≤ x ≤ 0.5</w:t>
      </w:r>
    </w:p>
    <w:p w14:paraId="162BAECD" w14:textId="77777777" w:rsidR="00CC574D" w:rsidRDefault="00E57CEB" w:rsidP="00CC574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CC574D">
        <w:rPr>
          <w:rFonts w:ascii="Times New Roman" w:hAnsi="Times New Roman" w:cs="Times New Roman"/>
          <w:i/>
        </w:rPr>
        <w:t>p(x)</w:t>
      </w:r>
      <w:r>
        <w:rPr>
          <w:rFonts w:ascii="Times New Roman" w:hAnsi="Times New Roman" w:cs="Times New Roman"/>
        </w:rPr>
        <w:t xml:space="preserve"> = </w:t>
      </w:r>
      <w:r w:rsidR="00CC574D">
        <w:rPr>
          <w:rFonts w:ascii="Times New Roman" w:hAnsi="Times New Roman" w:cs="Times New Roman"/>
        </w:rPr>
        <w:t xml:space="preserve">     </w:t>
      </w:r>
    </w:p>
    <w:p w14:paraId="24DDB1FC" w14:textId="77777777" w:rsidR="00E57CEB" w:rsidRPr="00CC574D" w:rsidRDefault="00E57CEB" w:rsidP="00CC574D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C574D">
        <w:rPr>
          <w:rFonts w:ascii="Times New Roman" w:hAnsi="Times New Roman" w:cs="Times New Roman"/>
        </w:rPr>
        <w:t xml:space="preserve">-4x + 4 </w:t>
      </w:r>
      <w:r w:rsidRPr="00CC574D">
        <w:rPr>
          <w:rFonts w:ascii="Times New Roman" w:hAnsi="Times New Roman" w:cs="Times New Roman"/>
        </w:rPr>
        <w:tab/>
        <w:t>0.5 ≤ x ≤ 1</w:t>
      </w:r>
    </w:p>
    <w:p w14:paraId="6801DD45" w14:textId="77777777" w:rsidR="00E57CEB" w:rsidRPr="00E57CEB" w:rsidRDefault="00E57CEB" w:rsidP="00E57CE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92A045" w14:textId="77777777" w:rsidR="00CC574D" w:rsidRDefault="00CC574D" w:rsidP="000E207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1B48BD" w14:textId="77777777" w:rsidR="000E2077" w:rsidRDefault="000E2077" w:rsidP="000E207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E2077">
        <w:rPr>
          <w:rFonts w:ascii="Times New Roman" w:hAnsi="Times New Roman" w:cs="Times New Roman"/>
        </w:rPr>
        <w:t>What is the equation for the corresponding cumulative density function (</w:t>
      </w:r>
      <w:proofErr w:type="spellStart"/>
      <w:r w:rsidRPr="000E2077">
        <w:rPr>
          <w:rFonts w:ascii="Times New Roman" w:hAnsi="Times New Roman" w:cs="Times New Roman"/>
        </w:rPr>
        <w:t>cdf</w:t>
      </w:r>
      <w:proofErr w:type="spellEnd"/>
      <w:r w:rsidRPr="000E2077">
        <w:rPr>
          <w:rFonts w:ascii="Times New Roman" w:hAnsi="Times New Roman" w:cs="Times New Roman"/>
        </w:rPr>
        <w:t xml:space="preserve">) </w:t>
      </w:r>
      <w:r w:rsidRPr="00CC574D">
        <w:rPr>
          <w:rFonts w:ascii="Times New Roman" w:hAnsi="Times New Roman" w:cs="Times New Roman"/>
          <w:i/>
        </w:rPr>
        <w:t>P(x)?</w:t>
      </w:r>
    </w:p>
    <w:p w14:paraId="6FC2540C" w14:textId="77777777" w:rsidR="000E2077" w:rsidRDefault="000E2077" w:rsidP="000E207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1F44F4" w14:textId="77777777" w:rsidR="000E2077" w:rsidRDefault="00CC574D" w:rsidP="000E20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system of equations:</w:t>
      </w:r>
    </w:p>
    <w:p w14:paraId="03A4EA09" w14:textId="77777777" w:rsidR="00CC574D" w:rsidRDefault="00CC574D" w:rsidP="00CC574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8B300E2" w14:textId="77777777" w:rsidR="00CC574D" w:rsidRDefault="00CC574D" w:rsidP="00CC574D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</w:t>
      </w:r>
      <w:r w:rsidRPr="00CC574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x</w:t>
      </w:r>
      <w:r w:rsidRPr="00CC574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x</w:t>
      </w:r>
      <w:r w:rsidRPr="00CC574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3</w:t>
      </w:r>
    </w:p>
    <w:p w14:paraId="3635BEFC" w14:textId="77777777" w:rsidR="00CC574D" w:rsidRDefault="00CC574D" w:rsidP="00CC574D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4x</w:t>
      </w:r>
      <w:r w:rsidRPr="00CC574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+ 2x</w:t>
      </w:r>
      <w:r w:rsidRPr="00CC574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10</w:t>
      </w:r>
    </w:p>
    <w:p w14:paraId="46EC9E11" w14:textId="77777777" w:rsidR="00CC574D" w:rsidRDefault="00CC574D" w:rsidP="00CC574D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</w:t>
      </w:r>
      <w:r w:rsidRPr="00CC574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+ 2x</w:t>
      </w:r>
      <w:r w:rsidRPr="00CC574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-2</w:t>
      </w:r>
    </w:p>
    <w:p w14:paraId="7E78C7D1" w14:textId="77777777" w:rsidR="00CC574D" w:rsidRDefault="00CC574D" w:rsidP="00CC574D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7A968E5D" w14:textId="77777777" w:rsidR="00CC574D" w:rsidRDefault="00CC574D" w:rsidP="00CC574D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for x</w:t>
      </w:r>
      <w:r w:rsidRPr="00CC574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 w:rsidRPr="00CC574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and x</w:t>
      </w:r>
      <w:r w:rsidRPr="00CC574D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.</w:t>
      </w:r>
    </w:p>
    <w:p w14:paraId="7CE08649" w14:textId="77777777" w:rsidR="00CC574D" w:rsidRDefault="00CC574D" w:rsidP="00CC574D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4C8C8C24" w14:textId="77777777" w:rsidR="00CC574D" w:rsidRDefault="00CC574D" w:rsidP="00CC574D">
      <w:pPr>
        <w:pStyle w:val="ListParagraph"/>
        <w:numPr>
          <w:ilvl w:val="0"/>
          <w:numId w:val="1"/>
        </w:numPr>
      </w:pPr>
      <w:r>
        <w:t>Consider the following matrix:</w:t>
      </w:r>
    </w:p>
    <w:p w14:paraId="46E91107" w14:textId="77777777" w:rsidR="00CC574D" w:rsidRDefault="00CC574D" w:rsidP="00CC574D">
      <w:pPr>
        <w:pStyle w:val="ListParagraph"/>
        <w:ind w:left="1440"/>
      </w:pPr>
    </w:p>
    <w:p w14:paraId="763F0C1C" w14:textId="77777777" w:rsidR="00CC574D" w:rsidRDefault="00CC574D" w:rsidP="00CC574D">
      <w:pPr>
        <w:ind w:left="1440"/>
      </w:pPr>
      <w:r>
        <w:t>1</w:t>
      </w:r>
      <w:r>
        <w:tab/>
        <w:t>2</w:t>
      </w:r>
      <w:r>
        <w:tab/>
        <w:t>3</w:t>
      </w:r>
    </w:p>
    <w:p w14:paraId="6BC094D1" w14:textId="77777777" w:rsidR="00CC574D" w:rsidRDefault="00CC574D" w:rsidP="00CC574D">
      <w:pPr>
        <w:ind w:left="1440"/>
      </w:pPr>
      <w:r>
        <w:t>1</w:t>
      </w:r>
      <w:r>
        <w:tab/>
        <w:t>4</w:t>
      </w:r>
      <w:r>
        <w:tab/>
        <w:t>3</w:t>
      </w:r>
    </w:p>
    <w:p w14:paraId="5619FF80" w14:textId="77777777" w:rsidR="00CC574D" w:rsidRDefault="00CC574D" w:rsidP="00CC574D">
      <w:pPr>
        <w:ind w:left="1440"/>
      </w:pPr>
      <w:r>
        <w:t>1</w:t>
      </w:r>
      <w:r>
        <w:tab/>
        <w:t>3</w:t>
      </w:r>
      <w:r>
        <w:tab/>
        <w:t>4</w:t>
      </w:r>
    </w:p>
    <w:p w14:paraId="3E6BA8CB" w14:textId="77777777" w:rsidR="00CC574D" w:rsidRDefault="00CC574D" w:rsidP="00CC574D">
      <w:pPr>
        <w:ind w:left="1440"/>
      </w:pPr>
    </w:p>
    <w:p w14:paraId="43373EAD" w14:textId="77777777" w:rsidR="00CC574D" w:rsidRDefault="00CC574D" w:rsidP="00CC574D">
      <w:pPr>
        <w:pStyle w:val="ListParagraph"/>
        <w:numPr>
          <w:ilvl w:val="0"/>
          <w:numId w:val="3"/>
        </w:numPr>
      </w:pPr>
      <w:r>
        <w:t>Is the matrix invertible?</w:t>
      </w:r>
    </w:p>
    <w:p w14:paraId="396C3EE7" w14:textId="77777777" w:rsidR="00CC574D" w:rsidRDefault="00CC574D" w:rsidP="00CC574D">
      <w:pPr>
        <w:pStyle w:val="ListParagraph"/>
        <w:numPr>
          <w:ilvl w:val="0"/>
          <w:numId w:val="3"/>
        </w:numPr>
      </w:pPr>
      <w:r>
        <w:t>What is the rank of the matrix?</w:t>
      </w:r>
      <w:r>
        <w:tab/>
      </w:r>
    </w:p>
    <w:p w14:paraId="08B5E569" w14:textId="77777777" w:rsidR="00355FE3" w:rsidRDefault="00355FE3" w:rsidP="00355FE3"/>
    <w:p w14:paraId="6370CF17" w14:textId="77777777" w:rsidR="003A42EE" w:rsidRDefault="003A42EE" w:rsidP="00355FE3"/>
    <w:p w14:paraId="276A95BB" w14:textId="79C58B68" w:rsidR="00355FE3" w:rsidRDefault="00355FE3" w:rsidP="003A42EE">
      <w:pPr>
        <w:pStyle w:val="ListParagraph"/>
        <w:numPr>
          <w:ilvl w:val="0"/>
          <w:numId w:val="1"/>
        </w:numPr>
      </w:pPr>
      <w:r>
        <w:t xml:space="preserve">The eigenvalues of the matrix </w:t>
      </w:r>
      <w:r w:rsidR="003A42EE">
        <w:tab/>
      </w:r>
      <w:r>
        <w:t xml:space="preserve">A = </w:t>
      </w:r>
      <w:r>
        <w:tab/>
        <w:t>3</w:t>
      </w:r>
      <w:r>
        <w:tab/>
        <w:t xml:space="preserve">6            </w:t>
      </w:r>
    </w:p>
    <w:p w14:paraId="3EFEEE7E" w14:textId="4C7DB92B" w:rsidR="00355FE3" w:rsidRDefault="00355FE3" w:rsidP="00355FE3">
      <w:r>
        <w:tab/>
      </w:r>
      <w:r>
        <w:tab/>
      </w:r>
      <w:r>
        <w:tab/>
      </w:r>
      <w:r>
        <w:tab/>
      </w:r>
      <w:r>
        <w:tab/>
      </w:r>
      <w:r>
        <w:tab/>
      </w:r>
      <w:r w:rsidR="009701E4">
        <w:tab/>
      </w:r>
      <w:r>
        <w:t>1</w:t>
      </w:r>
      <w:r>
        <w:tab/>
        <w:t>4</w:t>
      </w:r>
    </w:p>
    <w:p w14:paraId="01D5C08F" w14:textId="77777777" w:rsidR="00996394" w:rsidRDefault="00996394" w:rsidP="00355FE3"/>
    <w:p w14:paraId="55101D28" w14:textId="0E358A94" w:rsidR="00355FE3" w:rsidRDefault="00355FE3" w:rsidP="00355FE3">
      <w:r>
        <w:t xml:space="preserve">are </w:t>
      </w:r>
      <w:r w:rsidR="009701E4">
        <w:t xml:space="preserve"> </w:t>
      </w:r>
      <w:r>
        <w:rPr>
          <w:rFonts w:ascii="Cambria" w:hAnsi="Cambria"/>
        </w:rPr>
        <w:t>λ</w:t>
      </w:r>
      <w:r>
        <w:t xml:space="preserve"> = 6 and </w:t>
      </w:r>
      <w:r>
        <w:rPr>
          <w:rFonts w:ascii="Cambria" w:hAnsi="Cambria"/>
        </w:rPr>
        <w:t>λ</w:t>
      </w:r>
      <w:r>
        <w:t xml:space="preserve"> = 1.   Which of the following is an eigenvector for </w:t>
      </w:r>
      <w:r>
        <w:rPr>
          <w:rFonts w:ascii="Cambria" w:hAnsi="Cambria"/>
        </w:rPr>
        <w:t>λ</w:t>
      </w:r>
      <w:r>
        <w:t xml:space="preserve"> = 1?</w:t>
      </w:r>
    </w:p>
    <w:p w14:paraId="663B6903" w14:textId="77777777" w:rsidR="00355FE3" w:rsidRDefault="00355FE3" w:rsidP="00355FE3">
      <w:r>
        <w:t xml:space="preserve">  </w:t>
      </w:r>
    </w:p>
    <w:p w14:paraId="10387DFF" w14:textId="77777777" w:rsidR="00355FE3" w:rsidRDefault="00355FE3" w:rsidP="00355FE3">
      <w:r>
        <w:t xml:space="preserve">a. </w:t>
      </w:r>
      <w:r>
        <w:tab/>
        <w:t>0</w:t>
      </w:r>
      <w:r>
        <w:tab/>
        <w:t>b.</w:t>
      </w:r>
      <w:r>
        <w:tab/>
        <w:t>-3</w:t>
      </w:r>
      <w:r>
        <w:tab/>
        <w:t xml:space="preserve">c. </w:t>
      </w:r>
      <w:r>
        <w:tab/>
        <w:t>3</w:t>
      </w:r>
      <w:r>
        <w:tab/>
        <w:t>d.</w:t>
      </w:r>
      <w:r>
        <w:tab/>
        <w:t>1</w:t>
      </w:r>
    </w:p>
    <w:p w14:paraId="6246544F" w14:textId="77777777" w:rsidR="00355FE3" w:rsidRDefault="00355FE3" w:rsidP="00355FE3">
      <w:r>
        <w:tab/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</w:p>
    <w:p w14:paraId="73CD8FD3" w14:textId="77777777" w:rsidR="00480689" w:rsidRDefault="00480689" w:rsidP="00355FE3"/>
    <w:p w14:paraId="3013844E" w14:textId="77777777" w:rsidR="00480689" w:rsidRDefault="00480689" w:rsidP="00355FE3"/>
    <w:p w14:paraId="77C763A6" w14:textId="6B2F0411" w:rsidR="00480689" w:rsidRDefault="00480689" w:rsidP="003A42EE">
      <w:pPr>
        <w:pStyle w:val="ListParagraph"/>
        <w:numPr>
          <w:ilvl w:val="0"/>
          <w:numId w:val="1"/>
        </w:numPr>
      </w:pPr>
      <w:r>
        <w:t xml:space="preserve">Find the determinant of A.    </w:t>
      </w:r>
      <w:r>
        <w:tab/>
      </w:r>
      <w:r>
        <w:tab/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30D269EA" w14:textId="629A9EAA" w:rsidR="00480689" w:rsidRDefault="00480689" w:rsidP="00480689">
      <w:pPr>
        <w:ind w:left="3600" w:firstLine="720"/>
      </w:pPr>
      <w:r>
        <w:t xml:space="preserve">A = </w:t>
      </w:r>
      <w:r>
        <w:tab/>
      </w:r>
      <w:r>
        <w:tab/>
        <w:t>1</w:t>
      </w:r>
      <w:r>
        <w:tab/>
        <w:t>4</w:t>
      </w:r>
      <w:r>
        <w:tab/>
        <w:t>4</w:t>
      </w:r>
      <w:r>
        <w:tab/>
        <w:t>4</w:t>
      </w:r>
    </w:p>
    <w:p w14:paraId="4D4C8D2D" w14:textId="25BFCF96" w:rsidR="00480689" w:rsidRDefault="00480689" w:rsidP="004806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4</w:t>
      </w:r>
      <w:r>
        <w:tab/>
        <w:t>9</w:t>
      </w:r>
      <w:r>
        <w:tab/>
        <w:t>9</w:t>
      </w:r>
      <w:r>
        <w:tab/>
      </w:r>
    </w:p>
    <w:p w14:paraId="0CD0D40A" w14:textId="21225E12" w:rsidR="00480689" w:rsidRDefault="00480689" w:rsidP="00480689">
      <w:pPr>
        <w:ind w:left="5040" w:firstLine="720"/>
      </w:pPr>
      <w:r>
        <w:t>1</w:t>
      </w:r>
      <w:r>
        <w:tab/>
        <w:t>4</w:t>
      </w:r>
      <w:r>
        <w:tab/>
        <w:t>9</w:t>
      </w:r>
      <w:r>
        <w:tab/>
        <w:t>16</w:t>
      </w:r>
    </w:p>
    <w:p w14:paraId="04E2FE92" w14:textId="77777777" w:rsidR="003A42EE" w:rsidRDefault="003A42EE" w:rsidP="00480689">
      <w:pPr>
        <w:ind w:left="5040" w:firstLine="720"/>
      </w:pPr>
    </w:p>
    <w:p w14:paraId="134CD293" w14:textId="77777777" w:rsidR="003A42EE" w:rsidRPr="00CC574D" w:rsidRDefault="003A42EE" w:rsidP="00480689">
      <w:pPr>
        <w:ind w:left="5040" w:firstLine="720"/>
      </w:pPr>
    </w:p>
    <w:sectPr w:rsidR="003A42EE" w:rsidRPr="00CC574D" w:rsidSect="00666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865"/>
    <w:multiLevelType w:val="hybridMultilevel"/>
    <w:tmpl w:val="0B763044"/>
    <w:lvl w:ilvl="0" w:tplc="E0FA78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93D"/>
    <w:multiLevelType w:val="hybridMultilevel"/>
    <w:tmpl w:val="DAD497F4"/>
    <w:lvl w:ilvl="0" w:tplc="B7F6E49C">
      <w:start w:val="1"/>
      <w:numFmt w:val="lowerLetter"/>
      <w:lvlText w:val="(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AE52C7"/>
    <w:multiLevelType w:val="hybridMultilevel"/>
    <w:tmpl w:val="D658725E"/>
    <w:lvl w:ilvl="0" w:tplc="B5AE5106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77"/>
    <w:rsid w:val="000E2077"/>
    <w:rsid w:val="00355FE3"/>
    <w:rsid w:val="003A42EE"/>
    <w:rsid w:val="00480689"/>
    <w:rsid w:val="00666028"/>
    <w:rsid w:val="00670D7E"/>
    <w:rsid w:val="00775A99"/>
    <w:rsid w:val="009701E4"/>
    <w:rsid w:val="00996394"/>
    <w:rsid w:val="009A259D"/>
    <w:rsid w:val="00C34AA2"/>
    <w:rsid w:val="00CC574D"/>
    <w:rsid w:val="00E57CEB"/>
    <w:rsid w:val="00F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1D5E4"/>
  <w14:defaultImageDpi w14:val="300"/>
  <w15:docId w15:val="{DD41D399-4A64-4940-A9EA-31580CDE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F821097D</Template>
  <TotalTime>0</TotalTime>
  <Pages>2</Pages>
  <Words>219</Words>
  <Characters>1249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Kaeli</dc:creator>
  <cp:keywords/>
  <dc:description/>
  <cp:lastModifiedBy>Danielle DiFazio</cp:lastModifiedBy>
  <cp:revision>2</cp:revision>
  <dcterms:created xsi:type="dcterms:W3CDTF">2017-11-03T19:59:00Z</dcterms:created>
  <dcterms:modified xsi:type="dcterms:W3CDTF">2017-11-03T19:59:00Z</dcterms:modified>
</cp:coreProperties>
</file>